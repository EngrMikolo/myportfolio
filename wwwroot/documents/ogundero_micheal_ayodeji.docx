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8F34" w14:textId="77777777" w:rsidR="00A44804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b/>
          <w:sz w:val="40"/>
          <w:szCs w:val="40"/>
        </w:rPr>
      </w:pPr>
      <w:r w:rsidRPr="0098348A">
        <w:rPr>
          <w:rFonts w:ascii="Cambria" w:hAnsi="Cambria"/>
          <w:b/>
          <w:sz w:val="40"/>
          <w:szCs w:val="40"/>
        </w:rPr>
        <w:t xml:space="preserve">OGUNDERO MICHEAL AYODEJI </w:t>
      </w:r>
    </w:p>
    <w:p w14:paraId="5771A670" w14:textId="371E6D20" w:rsidR="00043A29" w:rsidRPr="0098348A" w:rsidRDefault="00A44804" w:rsidP="0098348A">
      <w:pPr>
        <w:tabs>
          <w:tab w:val="left" w:pos="90"/>
        </w:tabs>
        <w:spacing w:after="0" w:line="276" w:lineRule="auto"/>
        <w:ind w:right="18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>+</w:t>
      </w:r>
      <w:r w:rsidR="00484CEF" w:rsidRPr="0098348A">
        <w:rPr>
          <w:rFonts w:ascii="Cambria" w:hAnsi="Cambria"/>
          <w:sz w:val="20"/>
          <w:szCs w:val="20"/>
        </w:rPr>
        <w:t>2348087365099 |</w:t>
      </w:r>
      <w:r w:rsidR="00AE0B6E" w:rsidRPr="0098348A">
        <w:rPr>
          <w:rFonts w:ascii="Cambria" w:hAnsi="Cambria"/>
          <w:sz w:val="20"/>
          <w:szCs w:val="20"/>
        </w:rPr>
        <w:t xml:space="preserve"> </w:t>
      </w:r>
      <w:hyperlink r:id="rId8" w:history="1">
        <w:r w:rsidR="0098348A" w:rsidRPr="006929DA">
          <w:rPr>
            <w:rStyle w:val="Hyperlink"/>
            <w:rFonts w:ascii="Cambria" w:hAnsi="Cambria"/>
            <w:sz w:val="20"/>
            <w:szCs w:val="20"/>
          </w:rPr>
          <w:t>ogunderomicheal@yahoo.com</w:t>
        </w:r>
      </w:hyperlink>
      <w:r w:rsidR="0098348A">
        <w:rPr>
          <w:rFonts w:ascii="Cambria" w:hAnsi="Cambria"/>
          <w:sz w:val="20"/>
          <w:szCs w:val="20"/>
        </w:rPr>
        <w:t xml:space="preserve"> | </w:t>
      </w:r>
      <w:r w:rsidRPr="0098348A">
        <w:rPr>
          <w:rFonts w:ascii="Cambria" w:hAnsi="Cambria"/>
          <w:sz w:val="20"/>
          <w:szCs w:val="20"/>
        </w:rPr>
        <w:t>Mushin, Lagos</w:t>
      </w:r>
      <w:r w:rsidR="002B140C" w:rsidRPr="0098348A">
        <w:rPr>
          <w:rFonts w:ascii="Cambria" w:hAnsi="Cambria"/>
          <w:sz w:val="20"/>
          <w:szCs w:val="20"/>
        </w:rPr>
        <w:t xml:space="preserve">, Nigeria </w:t>
      </w:r>
    </w:p>
    <w:p w14:paraId="500EAC7F" w14:textId="2E903C06" w:rsidR="00407DBD" w:rsidRPr="0098348A" w:rsidRDefault="00063A93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PROFILE </w:t>
      </w:r>
      <w:r w:rsidR="00732C1A" w:rsidRPr="0098348A">
        <w:rPr>
          <w:rFonts w:ascii="Cambria" w:hAnsi="Cambria"/>
          <w:b/>
          <w:color w:val="549E39" w:themeColor="accent1"/>
          <w:sz w:val="20"/>
          <w:szCs w:val="20"/>
        </w:rPr>
        <w:t>SUM</w:t>
      </w:r>
      <w:r w:rsidR="00407DBD" w:rsidRPr="0098348A">
        <w:rPr>
          <w:rFonts w:ascii="Cambria" w:hAnsi="Cambria"/>
          <w:b/>
          <w:color w:val="549E39" w:themeColor="accent1"/>
          <w:sz w:val="20"/>
          <w:szCs w:val="20"/>
        </w:rPr>
        <w:t>MARY</w:t>
      </w:r>
    </w:p>
    <w:p w14:paraId="47EC8DFE" w14:textId="3833AA3C" w:rsidR="002667D9" w:rsidRPr="0098348A" w:rsidRDefault="00870C23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eastAsia="STZhongsong" w:hAnsi="Cambria"/>
          <w:bCs/>
          <w:sz w:val="20"/>
          <w:lang w:val="en-US"/>
        </w:rPr>
      </w:pPr>
      <w:r w:rsidRPr="0098348A">
        <w:rPr>
          <w:rFonts w:ascii="Cambria" w:eastAsia="STZhongsong" w:hAnsi="Cambria"/>
          <w:bCs/>
          <w:sz w:val="20"/>
          <w:lang w:val="en-US"/>
        </w:rPr>
        <w:t>Experienced</w:t>
      </w:r>
      <w:r w:rsidR="00485DA7" w:rsidRPr="0098348A">
        <w:rPr>
          <w:rFonts w:ascii="Cambria" w:hAnsi="Cambria"/>
          <w:sz w:val="20"/>
        </w:rPr>
        <w:t xml:space="preserve"> an</w:t>
      </w:r>
      <w:r w:rsidRPr="0098348A">
        <w:rPr>
          <w:rFonts w:ascii="Cambria" w:hAnsi="Cambria"/>
          <w:sz w:val="20"/>
        </w:rPr>
        <w:t>d top-performing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IT professional with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>over 7 years of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 experience </w:t>
      </w:r>
      <w:r w:rsidR="00F22445" w:rsidRPr="0098348A">
        <w:rPr>
          <w:rFonts w:ascii="Cambria" w:eastAsia="STZhongsong" w:hAnsi="Cambria"/>
          <w:bCs/>
          <w:sz w:val="20"/>
          <w:lang w:val="en-US"/>
        </w:rPr>
        <w:t xml:space="preserve">in software engineering, development, programming, quality assurance, support and implementation </w:t>
      </w:r>
      <w:r w:rsidR="006B12FC" w:rsidRPr="0098348A">
        <w:rPr>
          <w:rFonts w:ascii="Cambria" w:eastAsia="STZhongsong" w:hAnsi="Cambria"/>
          <w:bCs/>
          <w:sz w:val="20"/>
          <w:lang w:val="en-US"/>
        </w:rPr>
        <w:t>in the ecommerce and fintech</w:t>
      </w:r>
      <w:r w:rsidR="00AD3286" w:rsidRPr="0098348A">
        <w:rPr>
          <w:rFonts w:ascii="Cambria" w:eastAsia="STZhongsong" w:hAnsi="Cambria"/>
          <w:bCs/>
          <w:sz w:val="20"/>
          <w:lang w:val="en-US"/>
        </w:rPr>
        <w:t xml:space="preserve"> industries</w:t>
      </w:r>
      <w:r w:rsidR="00AB77A5" w:rsidRPr="0098348A">
        <w:rPr>
          <w:rFonts w:ascii="Cambria" w:eastAsia="STZhongsong" w:hAnsi="Cambria"/>
          <w:bCs/>
          <w:sz w:val="20"/>
          <w:lang w:val="en-US"/>
        </w:rPr>
        <w:t>.</w:t>
      </w:r>
      <w:r w:rsidR="00AB77A5" w:rsidRPr="0098348A">
        <w:rPr>
          <w:rFonts w:ascii="Cambria" w:hAnsi="Cambria"/>
          <w:sz w:val="20"/>
        </w:rPr>
        <w:t xml:space="preserve"> 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 xml:space="preserve">Excel in designing and developing intuitive full-stack enterprise web applications, applying </w:t>
      </w:r>
      <w:r w:rsidR="00265A72" w:rsidRPr="0098348A">
        <w:rPr>
          <w:rFonts w:ascii="Cambria" w:eastAsia="STZhongsong" w:hAnsi="Cambria"/>
          <w:bCs/>
          <w:sz w:val="20"/>
          <w:lang w:val="en-US"/>
        </w:rPr>
        <w:t xml:space="preserve">solid </w:t>
      </w:r>
      <w:r w:rsidR="00336E80" w:rsidRPr="0098348A">
        <w:rPr>
          <w:rFonts w:ascii="Cambria" w:eastAsia="STZhongsong" w:hAnsi="Cambria"/>
          <w:bCs/>
          <w:sz w:val="20"/>
          <w:lang w:val="en-US"/>
        </w:rPr>
        <w:t>design principles and software design patterns across multiple technology stacks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.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D</w:t>
      </w:r>
      <w:r w:rsidR="002667D9" w:rsidRPr="0098348A">
        <w:rPr>
          <w:rFonts w:ascii="Cambria" w:eastAsia="STZhongsong" w:hAnsi="Cambria"/>
          <w:bCs/>
          <w:sz w:val="20"/>
          <w:lang w:val="en-US"/>
        </w:rPr>
        <w:t>eep programming language knowledge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 xml:space="preserve"> with</w:t>
      </w:r>
      <w:r w:rsidR="007224C1" w:rsidRPr="0098348A">
        <w:rPr>
          <w:rFonts w:ascii="Cambria" w:eastAsia="STZhongsong" w:hAnsi="Cambria"/>
          <w:bCs/>
          <w:sz w:val="20"/>
          <w:lang w:val="en-US"/>
        </w:rPr>
        <w:t xml:space="preserve"> </w:t>
      </w:r>
      <w:r w:rsidR="00E77510" w:rsidRPr="0098348A">
        <w:rPr>
          <w:rFonts w:ascii="Cambria" w:eastAsia="STZhongsong" w:hAnsi="Cambria"/>
          <w:bCs/>
          <w:sz w:val="20"/>
          <w:lang w:val="en-US"/>
        </w:rPr>
        <w:t>w</w:t>
      </w:r>
      <w:r w:rsidR="008D1B5D" w:rsidRPr="0098348A">
        <w:rPr>
          <w:rFonts w:ascii="Cambria" w:eastAsia="STZhongsong" w:hAnsi="Cambria"/>
          <w:bCs/>
          <w:sz w:val="20"/>
          <w:lang w:val="en-US"/>
        </w:rPr>
        <w:t>orking knowledge of the general mobile landscape, architectures, trends, and emerging technologies; solid understanding of the full mobile development life cycle; critical thinker and problem-solving skills</w:t>
      </w:r>
      <w:r w:rsidR="003E608B" w:rsidRPr="0098348A">
        <w:rPr>
          <w:rFonts w:ascii="Cambria" w:eastAsia="STZhongsong" w:hAnsi="Cambria"/>
          <w:bCs/>
          <w:sz w:val="20"/>
          <w:lang w:val="en-US"/>
        </w:rPr>
        <w:t>.</w:t>
      </w:r>
    </w:p>
    <w:p w14:paraId="4EEFC3AB" w14:textId="77777777" w:rsidR="003009AA" w:rsidRPr="0098348A" w:rsidRDefault="003009AA" w:rsidP="0098348A">
      <w:pPr>
        <w:pStyle w:val="Achievement"/>
        <w:tabs>
          <w:tab w:val="right" w:pos="9781"/>
        </w:tabs>
        <w:spacing w:after="0" w:line="276" w:lineRule="auto"/>
        <w:ind w:left="0" w:right="18" w:firstLine="0"/>
        <w:rPr>
          <w:rFonts w:ascii="Cambria" w:hAnsi="Cambria"/>
          <w:sz w:val="20"/>
        </w:rPr>
      </w:pPr>
    </w:p>
    <w:p w14:paraId="2B4FBC2F" w14:textId="77777777" w:rsidR="002A5ADF" w:rsidRPr="0098348A" w:rsidRDefault="002A5ADF" w:rsidP="0098348A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CORE COMPETENCIES </w:t>
      </w:r>
    </w:p>
    <w:p w14:paraId="2CF31DCF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highlight w:val="yellow"/>
          <w:lang w:val="en-GB"/>
        </w:rPr>
        <w:sectPr w:rsidR="002A5ADF" w:rsidRPr="0098348A" w:rsidSect="007F28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553" w:right="634" w:bottom="0" w:left="810" w:header="0" w:footer="0" w:gutter="0"/>
          <w:cols w:space="720"/>
          <w:titlePg/>
          <w:docGrid w:linePitch="360"/>
        </w:sectPr>
      </w:pPr>
    </w:p>
    <w:p w14:paraId="05CB53A9" w14:textId="384AA762" w:rsidR="002A5ADF" w:rsidRPr="0098348A" w:rsidRDefault="00D210EC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Web &amp; Software Development </w:t>
      </w:r>
    </w:p>
    <w:p w14:paraId="64553C7B" w14:textId="6C74D697" w:rsidR="002A5ADF" w:rsidRPr="0098348A" w:rsidRDefault="00357873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Programming Languages </w:t>
      </w:r>
    </w:p>
    <w:p w14:paraId="34FE1C77" w14:textId="546857F7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SDLC Project Delivery  </w:t>
      </w:r>
    </w:p>
    <w:p w14:paraId="1396DCA5" w14:textId="76BABCB9" w:rsidR="002A5ADF" w:rsidRPr="0098348A" w:rsidRDefault="005F7374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Applications Architecture </w:t>
      </w:r>
    </w:p>
    <w:p w14:paraId="1D9B707F" w14:textId="0E5628A9" w:rsidR="002A5ADF" w:rsidRPr="0098348A" w:rsidRDefault="00F72E0C" w:rsidP="0098348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User Requirements </w:t>
      </w:r>
    </w:p>
    <w:p w14:paraId="405E2736" w14:textId="1A6E4B16" w:rsidR="002A5ADF" w:rsidRPr="0098348A" w:rsidRDefault="00485DA7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IT Risk Assessment </w:t>
      </w:r>
    </w:p>
    <w:p w14:paraId="77131137" w14:textId="77777777" w:rsidR="002A5ADF" w:rsidRPr="0098348A" w:rsidRDefault="002A5ADF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Quality Assurance</w:t>
      </w:r>
    </w:p>
    <w:p w14:paraId="31885993" w14:textId="6E415962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3150"/>
        </w:tabs>
        <w:spacing w:line="276" w:lineRule="auto"/>
        <w:ind w:right="418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Migration &amp; Integration </w:t>
      </w:r>
    </w:p>
    <w:p w14:paraId="56E13A23" w14:textId="391AD80C" w:rsidR="002A5ADF" w:rsidRPr="0098348A" w:rsidRDefault="00336E80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Technical Architecture Design </w:t>
      </w:r>
    </w:p>
    <w:p w14:paraId="2595F54E" w14:textId="5DEA39E9" w:rsidR="002A5ADF" w:rsidRPr="0098348A" w:rsidRDefault="007852A5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System Integration </w:t>
      </w:r>
      <w:r w:rsidR="00727071" w:rsidRPr="0098348A">
        <w:rPr>
          <w:rFonts w:ascii="Cambria" w:hAnsi="Cambria"/>
          <w:sz w:val="20"/>
          <w:szCs w:val="20"/>
          <w:lang w:val="en-GB"/>
        </w:rPr>
        <w:t>&amp;</w:t>
      </w:r>
      <w:r w:rsidRPr="0098348A">
        <w:rPr>
          <w:rFonts w:ascii="Cambria" w:hAnsi="Cambria"/>
          <w:sz w:val="20"/>
          <w:szCs w:val="20"/>
          <w:lang w:val="en-GB"/>
        </w:rPr>
        <w:t xml:space="preserve"> Testing</w:t>
      </w:r>
    </w:p>
    <w:p w14:paraId="1AADB3CF" w14:textId="6AE63A6A" w:rsidR="005B3723" w:rsidRPr="0098348A" w:rsidRDefault="005F737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Access Management </w:t>
      </w:r>
    </w:p>
    <w:p w14:paraId="4BA88205" w14:textId="747CD803" w:rsidR="008B61D4" w:rsidRPr="0098348A" w:rsidRDefault="008B61D4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Data Interpretation</w:t>
      </w:r>
    </w:p>
    <w:p w14:paraId="7477DA95" w14:textId="1200045B" w:rsidR="008B61D4" w:rsidRPr="0098348A" w:rsidRDefault="000F3B0E" w:rsidP="0098348A">
      <w:pPr>
        <w:pStyle w:val="NoSpacing"/>
        <w:numPr>
          <w:ilvl w:val="0"/>
          <w:numId w:val="11"/>
        </w:numPr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Instrumentation &amp; Control Systems </w:t>
      </w:r>
    </w:p>
    <w:p w14:paraId="5CD362BE" w14:textId="77777777" w:rsidR="005B3723" w:rsidRPr="0098348A" w:rsidRDefault="005B3723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</w:pPr>
    </w:p>
    <w:p w14:paraId="66436BDE" w14:textId="3347995D" w:rsidR="00485DA7" w:rsidRPr="0098348A" w:rsidRDefault="00485DA7" w:rsidP="0098348A">
      <w:pPr>
        <w:pStyle w:val="NoSpacing"/>
        <w:tabs>
          <w:tab w:val="right" w:pos="9810"/>
        </w:tabs>
        <w:spacing w:line="276" w:lineRule="auto"/>
        <w:jc w:val="left"/>
        <w:rPr>
          <w:rFonts w:ascii="Cambria" w:hAnsi="Cambria"/>
          <w:sz w:val="20"/>
          <w:szCs w:val="20"/>
          <w:lang w:val="en-GB"/>
        </w:rPr>
        <w:sectPr w:rsidR="00485DA7" w:rsidRPr="0098348A" w:rsidSect="00C7304A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630" w:right="900" w:bottom="360" w:left="810" w:header="585" w:footer="576" w:gutter="0"/>
          <w:cols w:num="3" w:space="720"/>
          <w:titlePg/>
          <w:docGrid w:linePitch="360"/>
        </w:sectPr>
      </w:pPr>
    </w:p>
    <w:p w14:paraId="0ED0C3D8" w14:textId="77777777" w:rsidR="00936B00" w:rsidRPr="0098348A" w:rsidRDefault="00936B00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60F4B455" w14:textId="26CCD2E5" w:rsidR="00E931A9" w:rsidRPr="0098348A" w:rsidRDefault="009F191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WORK EXPERIENCE</w:t>
      </w:r>
    </w:p>
    <w:p w14:paraId="1C312D41" w14:textId="5A78B553" w:rsidR="00913FBA" w:rsidRPr="0098348A" w:rsidRDefault="003C5B31" w:rsidP="0098348A">
      <w:pPr>
        <w:pStyle w:val="NoSpacing"/>
        <w:tabs>
          <w:tab w:val="right" w:pos="10980"/>
        </w:tabs>
        <w:spacing w:line="276" w:lineRule="auto"/>
        <w:ind w:right="18"/>
        <w:jc w:val="left"/>
        <w:rPr>
          <w:rFonts w:ascii="Cambria" w:hAnsi="Cambria"/>
          <w:sz w:val="20"/>
          <w:szCs w:val="20"/>
          <w:lang w:val="en-GB"/>
        </w:rPr>
      </w:pPr>
      <w:bookmarkStart w:id="0" w:name="_Hlk55719181"/>
      <w:r w:rsidRPr="0098348A">
        <w:rPr>
          <w:rFonts w:ascii="Cambria" w:hAnsi="Cambria"/>
          <w:b/>
          <w:sz w:val="20"/>
          <w:szCs w:val="20"/>
          <w:lang w:val="en-GB"/>
        </w:rPr>
        <w:t xml:space="preserve">Senior Software Engineer 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F33847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  <w:t xml:space="preserve"> </w:t>
      </w:r>
      <w:r w:rsidR="00A17E0F" w:rsidRPr="0098348A">
        <w:rPr>
          <w:rFonts w:ascii="Cambria" w:hAnsi="Cambria"/>
          <w:b/>
          <w:bCs/>
          <w:sz w:val="20"/>
          <w:szCs w:val="20"/>
          <w:lang w:val="en-GB"/>
        </w:rPr>
        <w:t>Jan</w:t>
      </w:r>
      <w:r w:rsidR="00A17E0F" w:rsidRPr="0098348A">
        <w:rPr>
          <w:rFonts w:ascii="Cambria" w:hAnsi="Cambria"/>
          <w:sz w:val="20"/>
          <w:szCs w:val="20"/>
          <w:lang w:val="en-GB"/>
        </w:rPr>
        <w:t>.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202</w:t>
      </w:r>
      <w:r w:rsidRPr="0098348A">
        <w:rPr>
          <w:rFonts w:ascii="Cambria" w:hAnsi="Cambria"/>
          <w:b/>
          <w:sz w:val="20"/>
          <w:szCs w:val="20"/>
          <w:lang w:val="en-GB"/>
        </w:rPr>
        <w:t>2</w:t>
      </w:r>
      <w:r w:rsidR="00F33847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bookmarkEnd w:id="0"/>
      <w:r w:rsidR="00C6505E" w:rsidRPr="0098348A">
        <w:rPr>
          <w:rFonts w:ascii="Cambria" w:hAnsi="Cambria"/>
          <w:b/>
          <w:sz w:val="20"/>
          <w:szCs w:val="20"/>
          <w:lang w:val="en-GB"/>
        </w:rPr>
        <w:t>Present</w:t>
      </w:r>
    </w:p>
    <w:p w14:paraId="2D4F2DAE" w14:textId="140560D0" w:rsidR="00FD4AC9" w:rsidRPr="0098348A" w:rsidRDefault="00FD4AC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Handles payments processes (both crypto and fiat) on the platform.</w:t>
      </w:r>
    </w:p>
    <w:p w14:paraId="2D5FC7BB" w14:textId="46DFC300" w:rsidR="000B0BCE" w:rsidRPr="0098348A" w:rsidRDefault="000B0BC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Builds the microservice to manually manage exchange rates on the website with NodeJS/NestJS framework.</w:t>
      </w:r>
    </w:p>
    <w:p w14:paraId="0BF42D35" w14:textId="6B4E1381" w:rsidR="00035B46" w:rsidRPr="0098348A" w:rsidRDefault="00035B46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Documents and demonstrates solutions by developing documentation, flowcharts, layouts, diagrams, charts, code comments and clear code.</w:t>
      </w:r>
    </w:p>
    <w:p w14:paraId="073785C8" w14:textId="77777777" w:rsidR="000B0BCE" w:rsidRPr="0098348A" w:rsidRDefault="00035B46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Prepares and installs solutions by determining and designing system specifications, standards and programming.</w:t>
      </w:r>
    </w:p>
    <w:p w14:paraId="2EA1F74F" w14:textId="4A4C3235" w:rsidR="008D7395" w:rsidRPr="0098348A" w:rsidRDefault="008D7395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Designs</w:t>
      </w:r>
      <w:r w:rsidR="002C720D" w:rsidRPr="0098348A">
        <w:rPr>
          <w:rFonts w:ascii="Cambria" w:hAnsi="Cambria"/>
          <w:sz w:val="20"/>
          <w:szCs w:val="20"/>
          <w:lang w:val="en-GB"/>
        </w:rPr>
        <w:t xml:space="preserve"> and updates</w:t>
      </w:r>
      <w:r w:rsidRPr="0098348A">
        <w:rPr>
          <w:rFonts w:ascii="Cambria" w:hAnsi="Cambria"/>
          <w:sz w:val="20"/>
          <w:szCs w:val="20"/>
          <w:lang w:val="en-GB"/>
        </w:rPr>
        <w:t xml:space="preserve"> software using collected data, systems analysis and prior bug reports; confers with management teams regarding user reports to personalize software and increase productivity.</w:t>
      </w:r>
    </w:p>
    <w:p w14:paraId="2E07AD89" w14:textId="6A71E1C2" w:rsidR="00913FBA" w:rsidRPr="0098348A" w:rsidRDefault="00913FBA" w:rsidP="0098348A">
      <w:pPr>
        <w:pStyle w:val="NoSpacing"/>
        <w:tabs>
          <w:tab w:val="right" w:pos="10980"/>
        </w:tabs>
        <w:spacing w:line="276" w:lineRule="auto"/>
        <w:ind w:left="420" w:right="-259"/>
        <w:jc w:val="both"/>
        <w:rPr>
          <w:rFonts w:ascii="Cambria" w:hAnsi="Cambria"/>
          <w:sz w:val="20"/>
          <w:szCs w:val="20"/>
          <w:lang w:val="en-GB"/>
        </w:rPr>
      </w:pPr>
    </w:p>
    <w:p w14:paraId="67839CF3" w14:textId="711B39DE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 – </w:t>
      </w:r>
      <w:r w:rsidR="001F7453" w:rsidRPr="0098348A">
        <w:rPr>
          <w:rFonts w:ascii="Cambria" w:hAnsi="Cambria"/>
          <w:sz w:val="20"/>
          <w:szCs w:val="20"/>
          <w:lang w:val="en-GB"/>
        </w:rPr>
        <w:t>The Bulb Africa</w:t>
      </w:r>
      <w:r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                   </w:t>
      </w:r>
      <w:r w:rsidR="00486E15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May</w:t>
      </w:r>
      <w:r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21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="001F7453" w:rsidRPr="0098348A">
        <w:rPr>
          <w:rFonts w:ascii="Cambria" w:hAnsi="Cambria"/>
          <w:b/>
          <w:sz w:val="20"/>
          <w:szCs w:val="20"/>
          <w:lang w:val="en-GB"/>
        </w:rPr>
        <w:t>Dec. 2021</w:t>
      </w:r>
    </w:p>
    <w:p w14:paraId="2C95DDFB" w14:textId="378658DD" w:rsidR="00FD7F49" w:rsidRPr="0098348A" w:rsidRDefault="00454556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</w:t>
      </w:r>
      <w:r w:rsidR="00AA1B0A" w:rsidRPr="0098348A">
        <w:rPr>
          <w:rFonts w:ascii="Cambria" w:hAnsi="Cambria"/>
          <w:sz w:val="20"/>
          <w:szCs w:val="20"/>
          <w:lang w:val="en-GB"/>
        </w:rPr>
        <w:t xml:space="preserve">mplemented signalR and Redis to effectively handle real-time communication between the backend-service and the mobile app.  </w:t>
      </w:r>
    </w:p>
    <w:p w14:paraId="71B93DD4" w14:textId="2D70FD19" w:rsidR="00C6505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bill payments, airtime and data recharge integrations with different service providers.</w:t>
      </w:r>
    </w:p>
    <w:p w14:paraId="7113A6B3" w14:textId="13AB4C79" w:rsidR="004368BE" w:rsidRPr="0098348A" w:rsidRDefault="004368B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the settl.me USSD application that allows users to create account, pay bills, buy airtime, request money, transfer money and perform some other functions via a USSD channel.</w:t>
      </w:r>
    </w:p>
    <w:p w14:paraId="4723FAF1" w14:textId="6308E592" w:rsidR="0088124F" w:rsidRPr="0098348A" w:rsidRDefault="008812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Track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document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>, and maintain</w:t>
      </w:r>
      <w:r w:rsidR="004368BE" w:rsidRPr="0098348A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software and network system functionality—both internally and externally, leveraging opportunities to improve engineering productivity.</w:t>
      </w:r>
    </w:p>
    <w:p w14:paraId="558AA156" w14:textId="4F0CEA89" w:rsidR="0088124F" w:rsidRPr="0098348A" w:rsidRDefault="00BA6B2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Engage</w:t>
      </w:r>
      <w:r w:rsidR="004368BE" w:rsidRPr="0098348A">
        <w:rPr>
          <w:rFonts w:ascii="Cambria" w:hAnsi="Cambria"/>
          <w:sz w:val="20"/>
          <w:szCs w:val="20"/>
          <w:lang w:val="en-GB"/>
        </w:rPr>
        <w:t>d</w:t>
      </w:r>
      <w:r w:rsidRPr="0098348A">
        <w:rPr>
          <w:rFonts w:ascii="Cambria" w:hAnsi="Cambria"/>
          <w:sz w:val="20"/>
          <w:szCs w:val="20"/>
          <w:lang w:val="en-GB"/>
        </w:rPr>
        <w:t xml:space="preserve"> in software testing to identify defects early in the development process and ensure quality assurance.</w:t>
      </w:r>
    </w:p>
    <w:p w14:paraId="3571FD1F" w14:textId="710864CD" w:rsidR="00C6505E" w:rsidRPr="0098348A" w:rsidRDefault="00C6505E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03954841" w14:textId="05835A48" w:rsidR="00C6505E" w:rsidRPr="0098348A" w:rsidRDefault="001F7453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>Contract Software Engineer –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Syarpa., UK / Nigeria</w:t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="00C6505E" w:rsidRPr="0098348A">
        <w:rPr>
          <w:rFonts w:ascii="Cambria" w:hAnsi="Cambria"/>
          <w:sz w:val="20"/>
          <w:szCs w:val="20"/>
          <w:lang w:val="en-GB"/>
        </w:rPr>
        <w:t xml:space="preserve">      </w:t>
      </w:r>
      <w:r w:rsidRPr="0098348A">
        <w:rPr>
          <w:rFonts w:ascii="Cambria" w:hAnsi="Cambria"/>
          <w:b/>
          <w:sz w:val="20"/>
          <w:szCs w:val="20"/>
          <w:lang w:val="en-GB"/>
        </w:rPr>
        <w:t xml:space="preserve">Feb. 2021 </w:t>
      </w:r>
      <w:r w:rsidR="00C6505E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Pr="0098348A">
        <w:rPr>
          <w:rFonts w:ascii="Cambria" w:hAnsi="Cambria"/>
          <w:b/>
          <w:sz w:val="20"/>
          <w:szCs w:val="20"/>
          <w:lang w:val="en-GB"/>
        </w:rPr>
        <w:t>Jul. 2021</w:t>
      </w:r>
    </w:p>
    <w:p w14:paraId="1EEA9F83" w14:textId="3CA0C0B5" w:rsidR="00B07823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</w:t>
      </w:r>
      <w:r w:rsidR="004208C2" w:rsidRPr="0098348A">
        <w:rPr>
          <w:rFonts w:ascii="Cambria" w:hAnsi="Cambria"/>
          <w:sz w:val="20"/>
          <w:szCs w:val="20"/>
          <w:lang w:val="en-GB"/>
        </w:rPr>
        <w:t>anage</w:t>
      </w:r>
      <w:r w:rsidRPr="0098348A">
        <w:rPr>
          <w:rFonts w:ascii="Cambria" w:hAnsi="Cambria"/>
          <w:sz w:val="20"/>
          <w:szCs w:val="20"/>
          <w:lang w:val="en-GB"/>
        </w:rPr>
        <w:t>d and spearheaded</w:t>
      </w:r>
      <w:r w:rsidR="004208C2" w:rsidRPr="0098348A">
        <w:rPr>
          <w:rFonts w:ascii="Cambria" w:hAnsi="Cambria"/>
          <w:sz w:val="20"/>
          <w:szCs w:val="20"/>
          <w:lang w:val="en-GB"/>
        </w:rPr>
        <w:t xml:space="preserve"> all OTP requests and validation processes for login, transactions and two-FA. </w:t>
      </w:r>
    </w:p>
    <w:p w14:paraId="716D2B23" w14:textId="24CED578" w:rsidR="00886B54" w:rsidRPr="0098348A" w:rsidRDefault="00886B5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Coinbase API and AbokiFx API to fetch current exchange rates</w:t>
      </w:r>
      <w:r w:rsidR="00E364E1" w:rsidRPr="0098348A">
        <w:rPr>
          <w:rFonts w:ascii="Cambria" w:hAnsi="Cambria"/>
          <w:sz w:val="20"/>
          <w:szCs w:val="20"/>
          <w:lang w:val="en-GB"/>
        </w:rPr>
        <w:t xml:space="preserve"> and </w:t>
      </w:r>
      <w:r w:rsidRPr="0098348A">
        <w:rPr>
          <w:rFonts w:ascii="Cambria" w:hAnsi="Cambria"/>
          <w:sz w:val="20"/>
          <w:szCs w:val="20"/>
          <w:lang w:val="en-GB"/>
        </w:rPr>
        <w:t>also integrated Stripe and Circle APIs to handle payout to customers</w:t>
      </w:r>
      <w:r w:rsidR="00E364E1" w:rsidRPr="0098348A">
        <w:rPr>
          <w:rFonts w:ascii="Cambria" w:hAnsi="Cambria"/>
          <w:sz w:val="20"/>
          <w:szCs w:val="20"/>
          <w:lang w:val="en-GB"/>
        </w:rPr>
        <w:t>.</w:t>
      </w:r>
    </w:p>
    <w:p w14:paraId="2DE01577" w14:textId="46068332" w:rsidR="00E364E1" w:rsidRPr="0098348A" w:rsidRDefault="00E63E4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Involved in the authentication, identification and documentation of verification processes and implemented integrations with Flutterwave &amp; Loqate for Nigeria and UK accounts validation respectively.</w:t>
      </w:r>
    </w:p>
    <w:p w14:paraId="02E3EBA3" w14:textId="36E89D0E" w:rsidR="00E63E4F" w:rsidRPr="0098348A" w:rsidRDefault="00FB3873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Developed key components to support identity, authentication, and mobile engagement features.</w:t>
      </w:r>
    </w:p>
    <w:p w14:paraId="20A592DD" w14:textId="77777777" w:rsidR="00DB7367" w:rsidRPr="0098348A" w:rsidRDefault="00FB3873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Maintained a stable server with zero downtime.</w:t>
      </w:r>
    </w:p>
    <w:p w14:paraId="6A1004CE" w14:textId="39663254" w:rsidR="00C6505E" w:rsidRPr="0098348A" w:rsidRDefault="00870C23" w:rsidP="0098348A">
      <w:pPr>
        <w:pStyle w:val="NoSpacing"/>
        <w:tabs>
          <w:tab w:val="right" w:pos="10980"/>
        </w:tabs>
        <w:spacing w:line="276" w:lineRule="auto"/>
        <w:ind w:left="420"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5D384DAF" w14:textId="63D10898" w:rsidR="00870C23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Contract Software Engineer 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– </w:t>
      </w:r>
      <w:r w:rsidR="001F7453" w:rsidRPr="0098348A">
        <w:rPr>
          <w:rFonts w:ascii="Cambria" w:hAnsi="Cambria"/>
          <w:sz w:val="20"/>
          <w:szCs w:val="20"/>
          <w:lang w:val="en-GB"/>
        </w:rPr>
        <w:t>Polaris Bank Ltd</w:t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                                                                                              </w:t>
      </w:r>
      <w:r w:rsidR="00A17E0F" w:rsidRPr="0098348A">
        <w:rPr>
          <w:rFonts w:ascii="Cambria" w:hAnsi="Cambria"/>
          <w:sz w:val="20"/>
          <w:szCs w:val="20"/>
          <w:lang w:val="en-GB"/>
        </w:rPr>
        <w:tab/>
      </w:r>
      <w:r w:rsidR="00870C23" w:rsidRPr="0098348A">
        <w:rPr>
          <w:rFonts w:ascii="Cambria" w:hAnsi="Cambria"/>
          <w:sz w:val="20"/>
          <w:szCs w:val="20"/>
          <w:lang w:val="en-GB"/>
        </w:rPr>
        <w:t xml:space="preserve">    </w:t>
      </w:r>
      <w:r w:rsidRPr="0098348A">
        <w:rPr>
          <w:rFonts w:ascii="Cambria" w:hAnsi="Cambria"/>
          <w:b/>
          <w:sz w:val="20"/>
          <w:szCs w:val="20"/>
          <w:lang w:val="en-GB"/>
        </w:rPr>
        <w:t>Dec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20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 xml:space="preserve"> – </w:t>
      </w:r>
      <w:r w:rsidRPr="0098348A">
        <w:rPr>
          <w:rFonts w:ascii="Cambria" w:hAnsi="Cambria"/>
          <w:b/>
          <w:sz w:val="20"/>
          <w:szCs w:val="20"/>
          <w:lang w:val="en-GB"/>
        </w:rPr>
        <w:t>Mar</w:t>
      </w:r>
      <w:r w:rsidR="00870C23" w:rsidRPr="0098348A">
        <w:rPr>
          <w:rFonts w:ascii="Cambria" w:hAnsi="Cambria"/>
          <w:b/>
          <w:sz w:val="20"/>
          <w:szCs w:val="20"/>
          <w:lang w:val="en-GB"/>
        </w:rPr>
        <w:t>. 20</w:t>
      </w:r>
      <w:r w:rsidRPr="0098348A">
        <w:rPr>
          <w:rFonts w:ascii="Cambria" w:hAnsi="Cambria"/>
          <w:b/>
          <w:sz w:val="20"/>
          <w:szCs w:val="20"/>
          <w:lang w:val="en-GB"/>
        </w:rPr>
        <w:t>21</w:t>
      </w:r>
    </w:p>
    <w:p w14:paraId="6324BD8C" w14:textId="77777777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Refactored some processes between Polaris bank and NIBBS for inward and outward transfers to the bank.</w:t>
      </w:r>
    </w:p>
    <w:p w14:paraId="21CDDBEE" w14:textId="70636A52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Assess</w:t>
      </w:r>
      <w:r w:rsidR="0001033F">
        <w:rPr>
          <w:rFonts w:ascii="Cambria" w:hAnsi="Cambria"/>
          <w:sz w:val="20"/>
          <w:szCs w:val="20"/>
          <w:lang w:val="en-GB"/>
        </w:rPr>
        <w:t>ed</w:t>
      </w:r>
      <w:r w:rsidRPr="0098348A">
        <w:rPr>
          <w:rFonts w:ascii="Cambria" w:hAnsi="Cambria"/>
          <w:sz w:val="20"/>
          <w:szCs w:val="20"/>
          <w:lang w:val="en-GB"/>
        </w:rPr>
        <w:t xml:space="preserve"> customer and internal project requirements to execute new accessories and modify all existing solutions.</w:t>
      </w:r>
    </w:p>
    <w:p w14:paraId="18CE2FBD" w14:textId="2141AD1B" w:rsidR="00001688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Maintain</w:t>
      </w:r>
      <w:r w:rsidR="0001033F">
        <w:rPr>
          <w:rFonts w:ascii="Cambria" w:hAnsi="Cambria"/>
          <w:sz w:val="20"/>
          <w:szCs w:val="20"/>
          <w:lang w:val="en-GB"/>
        </w:rPr>
        <w:t xml:space="preserve">ed </w:t>
      </w:r>
      <w:r w:rsidRPr="0098348A">
        <w:rPr>
          <w:rFonts w:ascii="Cambria" w:hAnsi="Cambria"/>
          <w:sz w:val="20"/>
          <w:szCs w:val="20"/>
          <w:lang w:val="en-GB"/>
        </w:rPr>
        <w:t xml:space="preserve">knowledge of technologies which cover API specification, Financial Information Exchange and latest developments. </w:t>
      </w:r>
    </w:p>
    <w:p w14:paraId="16DDDCA6" w14:textId="737699BA" w:rsidR="00AF6732" w:rsidRPr="0098348A" w:rsidRDefault="00AF673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lastRenderedPageBreak/>
        <w:t>Ensured optimal knowledge on all bank trading process and ensure speedy development and reliable service and acceleration of product quality.</w:t>
      </w:r>
    </w:p>
    <w:p w14:paraId="5BB7973F" w14:textId="77777777" w:rsidR="008773BC" w:rsidRPr="0098348A" w:rsidRDefault="008773BC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FA2F1AE" w14:textId="1B2B1E1A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Engineering Consultant – </w:t>
      </w:r>
      <w:r w:rsidRPr="0098348A">
        <w:rPr>
          <w:rFonts w:ascii="Cambria" w:hAnsi="Cambria"/>
          <w:sz w:val="20"/>
          <w:szCs w:val="20"/>
          <w:lang w:val="en-GB"/>
        </w:rPr>
        <w:t xml:space="preserve">“Cervitech” Mobile Application                                   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      </w:t>
      </w:r>
      <w:r w:rsidRPr="0098348A">
        <w:rPr>
          <w:rFonts w:ascii="Cambria" w:hAnsi="Cambria"/>
          <w:b/>
          <w:sz w:val="20"/>
          <w:szCs w:val="20"/>
          <w:lang w:val="en-GB"/>
        </w:rPr>
        <w:t>Apr. 2019 – Feb. 2020</w:t>
      </w:r>
    </w:p>
    <w:p w14:paraId="4A1C97ED" w14:textId="77777777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FCM push notification feature.</w:t>
      </w:r>
    </w:p>
    <w:p w14:paraId="291E9540" w14:textId="11670B5B" w:rsidR="00123591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Supervised and managed other software developers and also worked as the lead backend developer. </w:t>
      </w:r>
    </w:p>
    <w:p w14:paraId="1550879A" w14:textId="77777777" w:rsidR="00123591" w:rsidRPr="0098348A" w:rsidRDefault="0012359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Wrote technical specifications and maintained all reports about application development processes.</w:t>
      </w:r>
    </w:p>
    <w:p w14:paraId="4D6EE022" w14:textId="392B566F" w:rsidR="00123591" w:rsidRPr="0098348A" w:rsidRDefault="00123591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Participated in the complete Software Development Life Cycle (SDLC) for development, testing, and code enhancement.</w:t>
      </w:r>
    </w:p>
    <w:p w14:paraId="4E9FB8E4" w14:textId="190AA486" w:rsidR="001D01D9" w:rsidRPr="0098348A" w:rsidRDefault="001D01D9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Worked with team members to gain further platform understandings and debugging.</w:t>
      </w:r>
    </w:p>
    <w:p w14:paraId="19F713E5" w14:textId="25723E76" w:rsidR="00093ED3" w:rsidRPr="0098348A" w:rsidRDefault="00093ED3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7CBFF4BE" w14:textId="602E89C9" w:rsidR="00123591" w:rsidRPr="0098348A" w:rsidRDefault="00123591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 – </w:t>
      </w:r>
      <w:r w:rsidRPr="0098348A">
        <w:rPr>
          <w:rFonts w:ascii="Cambria" w:hAnsi="Cambria"/>
          <w:sz w:val="20"/>
          <w:szCs w:val="20"/>
          <w:lang w:val="en-GB"/>
        </w:rPr>
        <w:t xml:space="preserve">Information Technology Department, Wallets.Africa  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443D2" w:rsidRPr="0098348A">
        <w:rPr>
          <w:rFonts w:ascii="Cambria" w:hAnsi="Cambria"/>
          <w:b/>
          <w:sz w:val="20"/>
          <w:szCs w:val="20"/>
          <w:lang w:val="en-GB"/>
        </w:rPr>
        <w:t>Dec. 2017 – Apr. 2018</w:t>
      </w:r>
    </w:p>
    <w:p w14:paraId="2C10BF47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Co-designed the database architecture and also built backend services that handle user managements and payment transactions.</w:t>
      </w:r>
    </w:p>
    <w:p w14:paraId="1986D6BE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Integrated different payment gateways like Quickteller and Flutterwave on the platform to process payment. </w:t>
      </w:r>
    </w:p>
    <w:p w14:paraId="64E90998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Implemented Barter Cards services to manage virtual dollar cards for consumers.</w:t>
      </w:r>
    </w:p>
    <w:p w14:paraId="40661CFF" w14:textId="7777777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Handled deployment of services on Microsoft azure machines.</w:t>
      </w:r>
    </w:p>
    <w:p w14:paraId="685F806E" w14:textId="77777777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</w:p>
    <w:p w14:paraId="32CEE3F6" w14:textId="7468C2A7" w:rsidR="008443D2" w:rsidRPr="0098348A" w:rsidRDefault="008443D2" w:rsidP="0098348A">
      <w:pPr>
        <w:pStyle w:val="NoSpacing"/>
        <w:tabs>
          <w:tab w:val="right" w:pos="10980"/>
        </w:tabs>
        <w:spacing w:line="276" w:lineRule="auto"/>
        <w:ind w:right="18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/>
          <w:sz w:val="20"/>
          <w:szCs w:val="20"/>
          <w:lang w:val="en-GB"/>
        </w:rPr>
        <w:t xml:space="preserve">Software Engineer – </w:t>
      </w:r>
      <w:r w:rsidRPr="0098348A">
        <w:rPr>
          <w:rFonts w:ascii="Cambria" w:hAnsi="Cambria"/>
          <w:sz w:val="20"/>
          <w:szCs w:val="20"/>
          <w:lang w:val="en-GB"/>
        </w:rPr>
        <w:t xml:space="preserve">Information Technology Department, Wallets.Africa       </w:t>
      </w:r>
      <w:r w:rsidR="008706CF" w:rsidRPr="0098348A">
        <w:rPr>
          <w:rFonts w:ascii="Cambria" w:hAnsi="Cambria"/>
          <w:sz w:val="20"/>
          <w:szCs w:val="20"/>
          <w:lang w:val="en-GB"/>
        </w:rPr>
        <w:tab/>
      </w:r>
      <w:r w:rsidRPr="0098348A">
        <w:rPr>
          <w:rFonts w:ascii="Cambria" w:hAnsi="Cambria"/>
          <w:sz w:val="20"/>
          <w:szCs w:val="20"/>
          <w:lang w:val="en-GB"/>
        </w:rPr>
        <w:t xml:space="preserve">   </w:t>
      </w:r>
      <w:r w:rsidRPr="0098348A">
        <w:rPr>
          <w:rFonts w:ascii="Cambria" w:hAnsi="Cambria"/>
          <w:b/>
          <w:sz w:val="20"/>
          <w:szCs w:val="20"/>
          <w:lang w:val="en-GB"/>
        </w:rPr>
        <w:t>Jan. 2015 – May 2017</w:t>
      </w:r>
    </w:p>
    <w:p w14:paraId="1AB07DAB" w14:textId="6F26222B" w:rsidR="00192FDE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Ensured the best possible performance, quality, and responsiveness of applications.</w:t>
      </w:r>
    </w:p>
    <w:p w14:paraId="24F9C78E" w14:textId="09AEB87D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>Identified bottlenecks and bugs, and devised swift solutions to these problems.</w:t>
      </w:r>
    </w:p>
    <w:p w14:paraId="0EE83B0D" w14:textId="3965E25F" w:rsidR="00E27524" w:rsidRPr="0098348A" w:rsidRDefault="00E27524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Translated product documents and sprints into functional applications. </w:t>
      </w:r>
    </w:p>
    <w:p w14:paraId="5D01F12A" w14:textId="3A9BC4D9" w:rsidR="008443D2" w:rsidRPr="0098348A" w:rsidRDefault="00192FD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both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Authored technical documentation to assist other developers in understanding the implemented application </w:t>
      </w:r>
      <w:r w:rsidR="00E27524" w:rsidRPr="0098348A">
        <w:rPr>
          <w:rFonts w:ascii="Cambria" w:hAnsi="Cambria"/>
          <w:sz w:val="20"/>
          <w:szCs w:val="20"/>
          <w:lang w:val="en-GB"/>
        </w:rPr>
        <w:t>architecture</w:t>
      </w:r>
      <w:r w:rsidRPr="0098348A">
        <w:rPr>
          <w:rFonts w:ascii="Cambria" w:hAnsi="Cambria"/>
          <w:sz w:val="20"/>
          <w:szCs w:val="20"/>
          <w:lang w:val="en-GB"/>
        </w:rPr>
        <w:t xml:space="preserve"> and design methods.</w:t>
      </w:r>
      <w:r w:rsidR="008443D2"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2AD306FD" w14:textId="6BC4B3F0" w:rsidR="00123591" w:rsidRPr="0098348A" w:rsidRDefault="008443D2" w:rsidP="0098348A">
      <w:pPr>
        <w:pStyle w:val="NoSpacing"/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</w:p>
    <w:p w14:paraId="516AE8F2" w14:textId="77777777" w:rsidR="00786AB0" w:rsidRPr="0098348A" w:rsidRDefault="00786AB0" w:rsidP="0098348A">
      <w:pPr>
        <w:pBdr>
          <w:bottom w:val="single" w:sz="6" w:space="1" w:color="auto"/>
        </w:pBdr>
        <w:tabs>
          <w:tab w:val="right" w:pos="10980"/>
        </w:tabs>
        <w:spacing w:after="0" w:line="276" w:lineRule="auto"/>
        <w:ind w:right="-277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EDUCATION</w:t>
      </w:r>
    </w:p>
    <w:p w14:paraId="08B3AC55" w14:textId="7AA05C86" w:rsidR="00A44804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>M.Sc. Artificial Intelligence (Merit)</w:t>
      </w:r>
      <w:r w:rsidRPr="0098348A">
        <w:rPr>
          <w:rFonts w:ascii="Cambria" w:hAnsi="Cambria"/>
          <w:sz w:val="20"/>
        </w:rPr>
        <w:t xml:space="preserve"> – University of Lagos, Akoka, Nigeria</w:t>
      </w:r>
      <w:r w:rsidRPr="0098348A">
        <w:rPr>
          <w:rFonts w:ascii="Cambria" w:hAnsi="Cambria"/>
          <w:sz w:val="20"/>
        </w:rPr>
        <w:tab/>
        <w:t xml:space="preserve">     2019</w:t>
      </w:r>
    </w:p>
    <w:p w14:paraId="0D776754" w14:textId="0D32CE6B" w:rsidR="00786AB0" w:rsidRPr="0098348A" w:rsidRDefault="00A44804" w:rsidP="0098348A">
      <w:pPr>
        <w:pStyle w:val="Achievement"/>
        <w:numPr>
          <w:ilvl w:val="0"/>
          <w:numId w:val="11"/>
        </w:numPr>
        <w:tabs>
          <w:tab w:val="right" w:pos="10710"/>
        </w:tabs>
        <w:spacing w:after="0" w:line="276" w:lineRule="auto"/>
        <w:ind w:right="18"/>
        <w:rPr>
          <w:rFonts w:ascii="Cambria" w:hAnsi="Cambria"/>
          <w:sz w:val="20"/>
        </w:rPr>
      </w:pPr>
      <w:r w:rsidRPr="0098348A">
        <w:rPr>
          <w:rFonts w:ascii="Cambria" w:hAnsi="Cambria"/>
          <w:b/>
          <w:bCs/>
          <w:sz w:val="20"/>
        </w:rPr>
        <w:t xml:space="preserve">B.Sc. Systems Engineering (First Class) </w:t>
      </w:r>
      <w:r w:rsidR="00786AB0" w:rsidRPr="0098348A">
        <w:rPr>
          <w:rFonts w:ascii="Cambria" w:hAnsi="Cambria"/>
          <w:sz w:val="20"/>
        </w:rPr>
        <w:t xml:space="preserve">– </w:t>
      </w:r>
      <w:r w:rsidRPr="0098348A">
        <w:rPr>
          <w:rFonts w:ascii="Cambria" w:hAnsi="Cambria"/>
          <w:sz w:val="20"/>
        </w:rPr>
        <w:t>University of Lagos, Akoka</w:t>
      </w:r>
      <w:r w:rsidR="00786AB0" w:rsidRPr="0098348A">
        <w:rPr>
          <w:rFonts w:ascii="Cambria" w:hAnsi="Cambria"/>
          <w:sz w:val="20"/>
        </w:rPr>
        <w:tab/>
        <w:t xml:space="preserve">     201</w:t>
      </w:r>
      <w:r w:rsidRPr="0098348A">
        <w:rPr>
          <w:rFonts w:ascii="Cambria" w:hAnsi="Cambria"/>
          <w:sz w:val="20"/>
        </w:rPr>
        <w:t>5</w:t>
      </w:r>
    </w:p>
    <w:p w14:paraId="1E161D33" w14:textId="0D38ED25" w:rsidR="00786AB0" w:rsidRPr="0098348A" w:rsidRDefault="00786AB0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F961C3A" w14:textId="69FF59F8" w:rsidR="004B31A4" w:rsidRPr="0098348A" w:rsidRDefault="00F726BB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>CERTIFICATIONS</w:t>
      </w:r>
    </w:p>
    <w:p w14:paraId="6DF74D58" w14:textId="23906ADB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Data Structures &amp; Algorithms, JavaScript,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435F1863" w14:textId="6ACCF7F0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Serverless Framework Bootcamp: Node.js, AWS &amp; Microservices,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2022</w:t>
      </w:r>
    </w:p>
    <w:p w14:paraId="32376BB4" w14:textId="1275230C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NestJS Zero to Hero, Modern TypeScript Backend Development, </w:t>
      </w:r>
      <w:r w:rsidR="008706CF" w:rsidRPr="0098348A">
        <w:rPr>
          <w:rFonts w:ascii="Cambria" w:hAnsi="Cambria"/>
          <w:sz w:val="20"/>
          <w:szCs w:val="20"/>
        </w:rPr>
        <w:t xml:space="preserve">Udemy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2021</w:t>
      </w:r>
    </w:p>
    <w:p w14:paraId="132B94C9" w14:textId="15B76233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</w:pPr>
      <w:r w:rsidRPr="0098348A">
        <w:rPr>
          <w:rFonts w:ascii="Cambria" w:hAnsi="Cambria"/>
          <w:sz w:val="20"/>
          <w:szCs w:val="20"/>
        </w:rPr>
        <w:t xml:space="preserve">Dynamic User Experience: Ajax Design and Usability, Interaction Design </w:t>
      </w:r>
      <w:r w:rsidR="008706CF" w:rsidRPr="0098348A">
        <w:rPr>
          <w:rFonts w:ascii="Cambria" w:hAnsi="Cambria"/>
          <w:sz w:val="20"/>
          <w:szCs w:val="20"/>
        </w:rPr>
        <w:t xml:space="preserve">Foundation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2016</w:t>
      </w:r>
    </w:p>
    <w:p w14:paraId="36AC508D" w14:textId="6D368584" w:rsidR="004B31A4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sz w:val="20"/>
          <w:szCs w:val="20"/>
        </w:rPr>
        <w:t>Grade 5 Music Theory, Associated Board of the Royal Schools of Music, London (ABRSM)</w:t>
      </w:r>
      <w:r w:rsidR="004B31A4" w:rsidRPr="0098348A">
        <w:rPr>
          <w:rFonts w:ascii="Cambria" w:hAnsi="Cambria"/>
          <w:sz w:val="20"/>
          <w:szCs w:val="20"/>
        </w:rPr>
        <w:t xml:space="preserve"> </w:t>
      </w:r>
      <w:r w:rsidR="008706CF" w:rsidRPr="0098348A">
        <w:rPr>
          <w:rFonts w:ascii="Cambria" w:hAnsi="Cambria"/>
          <w:sz w:val="20"/>
          <w:szCs w:val="20"/>
        </w:rPr>
        <w:tab/>
      </w:r>
      <w:r w:rsidRPr="0098348A">
        <w:rPr>
          <w:rFonts w:ascii="Cambria" w:hAnsi="Cambria"/>
          <w:sz w:val="20"/>
          <w:szCs w:val="20"/>
        </w:rPr>
        <w:t>2015</w:t>
      </w:r>
    </w:p>
    <w:p w14:paraId="5BEE49E7" w14:textId="77777777" w:rsidR="004B31A4" w:rsidRPr="0098348A" w:rsidRDefault="004B31A4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</w:p>
    <w:p w14:paraId="52E71CAB" w14:textId="40E5B178" w:rsidR="007C0D5A" w:rsidRPr="0098348A" w:rsidRDefault="007C0D5A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r w:rsidRPr="0098348A">
        <w:rPr>
          <w:rFonts w:ascii="Cambria" w:hAnsi="Cambria"/>
          <w:b/>
          <w:color w:val="549E39" w:themeColor="accent1"/>
          <w:sz w:val="20"/>
          <w:szCs w:val="20"/>
        </w:rPr>
        <w:t xml:space="preserve">TECHNICAL SKILLS </w:t>
      </w:r>
    </w:p>
    <w:p w14:paraId="4FFAD04A" w14:textId="77777777" w:rsidR="00166E0A" w:rsidRPr="0098348A" w:rsidRDefault="00166E0A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  <w:sectPr w:rsidR="00166E0A" w:rsidRPr="0098348A" w:rsidSect="00331AD6">
          <w:type w:val="continuous"/>
          <w:pgSz w:w="12240" w:h="15840"/>
          <w:pgMar w:top="553" w:right="634" w:bottom="0" w:left="810" w:header="0" w:footer="0" w:gutter="0"/>
          <w:cols w:space="720"/>
        </w:sectPr>
      </w:pPr>
    </w:p>
    <w:p w14:paraId="451894D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C#</w:t>
      </w:r>
    </w:p>
    <w:p w14:paraId="5B13F3B8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ASP.NET CORE</w:t>
      </w:r>
    </w:p>
    <w:p w14:paraId="2779C957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ASP.NET MVC, </w:t>
      </w:r>
    </w:p>
    <w:p w14:paraId="062DCCE0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NodeJS</w:t>
      </w:r>
    </w:p>
    <w:p w14:paraId="26195EAE" w14:textId="7BEE5606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NestJS </w:t>
      </w:r>
      <w:r w:rsidR="00662B40" w:rsidRPr="0098348A">
        <w:rPr>
          <w:rFonts w:ascii="Cambria" w:hAnsi="Cambria"/>
          <w:bCs/>
          <w:sz w:val="20"/>
          <w:szCs w:val="20"/>
          <w:lang w:val="en-GB"/>
        </w:rPr>
        <w:t>JavaScript</w:t>
      </w:r>
    </w:p>
    <w:p w14:paraId="3652009E" w14:textId="290A18D5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>Python</w:t>
      </w:r>
    </w:p>
    <w:p w14:paraId="02EE8B36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JQuery</w:t>
      </w:r>
    </w:p>
    <w:p w14:paraId="145F59FB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HTML</w:t>
      </w:r>
    </w:p>
    <w:p w14:paraId="290BB0FA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CSS</w:t>
      </w:r>
    </w:p>
    <w:p w14:paraId="4091398B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MSSQL</w:t>
      </w:r>
    </w:p>
    <w:p w14:paraId="1E59515B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MongoDB</w:t>
      </w:r>
    </w:p>
    <w:p w14:paraId="6392CAF3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PostgreSQL</w:t>
      </w:r>
    </w:p>
    <w:p w14:paraId="1180C3A4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Git</w:t>
      </w:r>
    </w:p>
    <w:p w14:paraId="13DE2B9E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AWS</w:t>
      </w:r>
    </w:p>
    <w:p w14:paraId="4D3C1959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Docker</w:t>
      </w:r>
    </w:p>
    <w:p w14:paraId="15A55A14" w14:textId="77777777" w:rsidR="00EE5E2E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bCs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 CI/CD</w:t>
      </w:r>
    </w:p>
    <w:p w14:paraId="1E0C24A9" w14:textId="037D7694" w:rsidR="007C0D5A" w:rsidRPr="0098348A" w:rsidRDefault="00EE5E2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 w:rsidRPr="0098348A">
        <w:rPr>
          <w:rFonts w:ascii="Cambria" w:hAnsi="Cambria"/>
          <w:bCs/>
          <w:sz w:val="20"/>
          <w:szCs w:val="20"/>
          <w:lang w:val="en-GB"/>
        </w:rPr>
        <w:t xml:space="preserve">Serverless Framework </w:t>
      </w:r>
    </w:p>
    <w:p w14:paraId="2BBDDF6D" w14:textId="77777777" w:rsidR="00166E0A" w:rsidRPr="0098348A" w:rsidRDefault="00166E0A" w:rsidP="0098348A">
      <w:pPr>
        <w:pStyle w:val="NoSpacing"/>
        <w:tabs>
          <w:tab w:val="right" w:pos="10980"/>
        </w:tabs>
        <w:spacing w:line="276" w:lineRule="auto"/>
        <w:ind w:left="420" w:right="-259"/>
        <w:jc w:val="left"/>
        <w:rPr>
          <w:rFonts w:ascii="Cambria" w:hAnsi="Cambria"/>
          <w:sz w:val="20"/>
          <w:szCs w:val="20"/>
          <w:lang w:val="en-GB"/>
        </w:rPr>
        <w:sectPr w:rsidR="00166E0A" w:rsidRPr="0098348A" w:rsidSect="00166E0A">
          <w:type w:val="continuous"/>
          <w:pgSz w:w="12240" w:h="15840"/>
          <w:pgMar w:top="553" w:right="634" w:bottom="0" w:left="810" w:header="0" w:footer="0" w:gutter="0"/>
          <w:cols w:num="3" w:space="720"/>
        </w:sectPr>
      </w:pPr>
    </w:p>
    <w:p w14:paraId="0735F9CF" w14:textId="641599E5" w:rsidR="00166E0A" w:rsidRPr="0098348A" w:rsidRDefault="00166E0A" w:rsidP="0098348A">
      <w:pPr>
        <w:pStyle w:val="NoSpacing"/>
        <w:tabs>
          <w:tab w:val="right" w:pos="10980"/>
        </w:tabs>
        <w:spacing w:line="276" w:lineRule="auto"/>
        <w:ind w:left="420" w:right="-259"/>
        <w:jc w:val="left"/>
        <w:rPr>
          <w:rFonts w:ascii="Cambria" w:hAnsi="Cambria"/>
          <w:sz w:val="20"/>
          <w:szCs w:val="20"/>
          <w:lang w:val="en-GB"/>
        </w:rPr>
      </w:pPr>
    </w:p>
    <w:p w14:paraId="6FEE0C9F" w14:textId="0B0F50A1" w:rsidR="00FD7F49" w:rsidRPr="0098348A" w:rsidRDefault="00FD7F49" w:rsidP="0098348A">
      <w:pPr>
        <w:pBdr>
          <w:bottom w:val="single" w:sz="6" w:space="0" w:color="auto"/>
        </w:pBdr>
        <w:spacing w:after="0" w:line="276" w:lineRule="auto"/>
        <w:ind w:right="-259"/>
        <w:jc w:val="both"/>
        <w:rPr>
          <w:rFonts w:ascii="Cambria" w:hAnsi="Cambria"/>
          <w:b/>
          <w:color w:val="549E39" w:themeColor="accent1"/>
          <w:sz w:val="20"/>
          <w:szCs w:val="20"/>
        </w:rPr>
      </w:pPr>
      <w:bookmarkStart w:id="1" w:name="_Hlk97874503"/>
      <w:r w:rsidRPr="0098348A">
        <w:rPr>
          <w:rFonts w:ascii="Cambria" w:hAnsi="Cambria"/>
          <w:b/>
          <w:color w:val="549E39" w:themeColor="accent1"/>
          <w:sz w:val="20"/>
          <w:szCs w:val="20"/>
        </w:rPr>
        <w:t>P</w:t>
      </w:r>
      <w:r w:rsidR="00DB0B91" w:rsidRPr="0098348A">
        <w:rPr>
          <w:rFonts w:ascii="Cambria" w:hAnsi="Cambria"/>
          <w:b/>
          <w:color w:val="549E39" w:themeColor="accent1"/>
          <w:sz w:val="20"/>
          <w:szCs w:val="20"/>
        </w:rPr>
        <w:t>ORTFOLIO</w:t>
      </w:r>
    </w:p>
    <w:bookmarkEnd w:id="1"/>
    <w:p w14:paraId="7898C793" w14:textId="0DC26D82" w:rsidR="0001033F" w:rsidRPr="0001033F" w:rsidRDefault="0001033F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Settl.me (</w:t>
      </w:r>
      <w:hyperlink r:id="rId19" w:history="1">
        <w:r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https://settl.me/</w:t>
        </w:r>
      </w:hyperlink>
      <w:r>
        <w:rPr>
          <w:rFonts w:ascii="Cambria" w:hAnsi="Cambria"/>
          <w:sz w:val="20"/>
          <w:szCs w:val="20"/>
          <w:lang w:val="en-GB"/>
        </w:rPr>
        <w:t xml:space="preserve">) </w:t>
      </w:r>
      <w:r w:rsidR="00310AEE">
        <w:rPr>
          <w:rFonts w:ascii="Cambria" w:hAnsi="Cambria"/>
          <w:sz w:val="20"/>
          <w:szCs w:val="20"/>
          <w:lang w:val="en-GB"/>
        </w:rPr>
        <w:t>–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 w:rsidR="00310AEE">
        <w:rPr>
          <w:rFonts w:ascii="Cambria" w:hAnsi="Cambria"/>
          <w:sz w:val="20"/>
          <w:szCs w:val="20"/>
          <w:lang w:val="en-GB"/>
        </w:rPr>
        <w:t>is a platform that provides financial services for people within community at affordable rates.</w:t>
      </w:r>
    </w:p>
    <w:p w14:paraId="330F89B7" w14:textId="7336FA56" w:rsidR="00483FDA" w:rsidRPr="0098348A" w:rsidRDefault="00310AEE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>
        <w:rPr>
          <w:rFonts w:ascii="Cambria" w:hAnsi="Cambria"/>
          <w:sz w:val="20"/>
          <w:szCs w:val="20"/>
        </w:rPr>
        <w:t>CerviTech</w:t>
      </w:r>
      <w:proofErr w:type="spellEnd"/>
      <w:r>
        <w:rPr>
          <w:rFonts w:ascii="Cambria" w:hAnsi="Cambria"/>
          <w:sz w:val="20"/>
          <w:szCs w:val="20"/>
        </w:rPr>
        <w:t xml:space="preserve"> (</w:t>
      </w:r>
      <w:hyperlink r:id="rId20" w:history="1">
        <w:r w:rsidRPr="00C2371B">
          <w:rPr>
            <w:rStyle w:val="Hyperlink"/>
            <w:rFonts w:ascii="Cambria" w:hAnsi="Cambria"/>
            <w:sz w:val="20"/>
            <w:szCs w:val="20"/>
          </w:rPr>
          <w:t>https://www.cervitech.com.ng/</w:t>
        </w:r>
      </w:hyperlink>
      <w:r w:rsidR="003215BC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)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–</w:t>
      </w:r>
      <w:r w:rsidR="008443D2" w:rsidRPr="0098348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is a mobile application that monitors neck posture with smart phones</w:t>
      </w:r>
      <w:r w:rsidR="00D742ED">
        <w:rPr>
          <w:rFonts w:ascii="Cambria" w:hAnsi="Cambria"/>
          <w:sz w:val="20"/>
          <w:szCs w:val="20"/>
        </w:rPr>
        <w:t>.</w:t>
      </w:r>
    </w:p>
    <w:p w14:paraId="233E4FAA" w14:textId="17F94BD7" w:rsidR="008443D2" w:rsidRPr="0098348A" w:rsidRDefault="008443D2" w:rsidP="0098348A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(</w:t>
      </w:r>
      <w:hyperlink r:id="rId21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https://suregifts.com/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/</w:t>
      </w:r>
      <w:r w:rsidRPr="0098348A">
        <w:rPr>
          <w:rFonts w:ascii="Cambria" w:hAnsi="Cambria"/>
          <w:sz w:val="20"/>
          <w:szCs w:val="20"/>
          <w:lang w:val="en-GB"/>
        </w:rPr>
        <w:t xml:space="preserve"> </w:t>
      </w:r>
      <w:hyperlink r:id="rId22" w:history="1">
        <w:r w:rsidR="00310AEE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https://suregifts.co.ke/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>) – is a platform for buying gift cards, egift cards &amp; vouchers for birthdays, Christmas, valentine etc.</w:t>
      </w:r>
    </w:p>
    <w:p w14:paraId="1B5D5857" w14:textId="77777777" w:rsidR="00C21899" w:rsidRDefault="008443D2" w:rsidP="00C21899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  <w:lang w:val="en-GB"/>
        </w:rPr>
      </w:pPr>
      <w:proofErr w:type="spellStart"/>
      <w:r w:rsidRPr="0098348A">
        <w:rPr>
          <w:rFonts w:ascii="Cambria" w:hAnsi="Cambria"/>
          <w:sz w:val="20"/>
          <w:szCs w:val="20"/>
          <w:lang w:val="en-GB"/>
        </w:rPr>
        <w:t>SureGifts</w:t>
      </w:r>
      <w:proofErr w:type="spellEnd"/>
      <w:r w:rsidRPr="0098348A">
        <w:rPr>
          <w:rFonts w:ascii="Cambria" w:hAnsi="Cambria"/>
          <w:sz w:val="20"/>
          <w:szCs w:val="20"/>
          <w:lang w:val="en-GB"/>
        </w:rPr>
        <w:t xml:space="preserve"> Busin</w:t>
      </w:r>
      <w:r w:rsidR="00FC05AC">
        <w:rPr>
          <w:rFonts w:ascii="Cambria" w:hAnsi="Cambria"/>
          <w:sz w:val="20"/>
          <w:szCs w:val="20"/>
          <w:lang w:val="en-GB"/>
        </w:rPr>
        <w:t>e</w:t>
      </w:r>
      <w:r w:rsidRPr="0098348A">
        <w:rPr>
          <w:rFonts w:ascii="Cambria" w:hAnsi="Cambria"/>
          <w:sz w:val="20"/>
          <w:szCs w:val="20"/>
          <w:lang w:val="en-GB"/>
        </w:rPr>
        <w:t>ss (</w:t>
      </w:r>
      <w:r w:rsidR="00683A36">
        <w:rPr>
          <w:rFonts w:ascii="Cambria" w:hAnsi="Cambria"/>
          <w:sz w:val="20"/>
          <w:szCs w:val="20"/>
          <w:lang w:val="en-GB"/>
        </w:rPr>
        <w:t xml:space="preserve"> </w:t>
      </w:r>
      <w:hyperlink r:id="rId23" w:history="1">
        <w:r w:rsidR="00683A36" w:rsidRPr="00C2371B">
          <w:rPr>
            <w:rStyle w:val="Hyperlink"/>
            <w:rFonts w:ascii="Cambria" w:hAnsi="Cambria"/>
            <w:sz w:val="20"/>
            <w:szCs w:val="20"/>
            <w:lang w:val="en-GB"/>
          </w:rPr>
          <w:t>https://business.suregifts.com.ng/</w:t>
        </w:r>
      </w:hyperlink>
      <w:r w:rsidR="00310AEE">
        <w:rPr>
          <w:rFonts w:ascii="Cambria" w:hAnsi="Cambria"/>
          <w:sz w:val="20"/>
          <w:szCs w:val="20"/>
          <w:lang w:val="en-GB"/>
        </w:rPr>
        <w:t xml:space="preserve"> </w:t>
      </w:r>
      <w:r w:rsidRPr="0098348A">
        <w:rPr>
          <w:rFonts w:ascii="Cambria" w:hAnsi="Cambria"/>
          <w:sz w:val="20"/>
          <w:szCs w:val="20"/>
          <w:lang w:val="en-GB"/>
        </w:rPr>
        <w:t xml:space="preserve">) – </w:t>
      </w:r>
      <w:r w:rsidR="00DB7367" w:rsidRPr="0098348A">
        <w:rPr>
          <w:rFonts w:ascii="Cambria" w:hAnsi="Cambria"/>
          <w:sz w:val="20"/>
          <w:szCs w:val="20"/>
          <w:lang w:val="en-GB"/>
        </w:rPr>
        <w:t>A</w:t>
      </w:r>
      <w:r w:rsidRPr="0098348A">
        <w:rPr>
          <w:rFonts w:ascii="Cambria" w:hAnsi="Cambria"/>
          <w:sz w:val="20"/>
          <w:szCs w:val="20"/>
          <w:lang w:val="en-GB"/>
        </w:rPr>
        <w:t xml:space="preserve"> platform for corporate gift cards, rewards and loyalty for businesses.</w:t>
      </w:r>
    </w:p>
    <w:p w14:paraId="16E01F7B" w14:textId="2D13AA5F" w:rsidR="00D369A8" w:rsidRPr="0098348A" w:rsidRDefault="00391102" w:rsidP="00D47687">
      <w:pPr>
        <w:pStyle w:val="NoSpacing"/>
        <w:numPr>
          <w:ilvl w:val="0"/>
          <w:numId w:val="24"/>
        </w:numPr>
        <w:tabs>
          <w:tab w:val="right" w:pos="10980"/>
        </w:tabs>
        <w:spacing w:line="276" w:lineRule="auto"/>
        <w:ind w:right="-259"/>
        <w:jc w:val="left"/>
        <w:rPr>
          <w:rFonts w:ascii="Cambria" w:hAnsi="Cambria"/>
          <w:sz w:val="20"/>
          <w:szCs w:val="20"/>
        </w:rPr>
        <w:sectPr w:rsidR="00D369A8" w:rsidRPr="0098348A" w:rsidSect="00DF613E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/>
          <w:pgMar w:top="556" w:right="635" w:bottom="0" w:left="811" w:header="0" w:footer="0" w:gutter="0"/>
          <w:cols w:space="720"/>
          <w:titlePg/>
          <w:docGrid w:linePitch="360"/>
        </w:sectPr>
      </w:pPr>
      <w:proofErr w:type="spellStart"/>
      <w:r w:rsidRPr="00C21899">
        <w:rPr>
          <w:rFonts w:ascii="Cambria" w:hAnsi="Cambria"/>
          <w:sz w:val="20"/>
          <w:szCs w:val="20"/>
        </w:rPr>
        <w:t>SureRemit</w:t>
      </w:r>
      <w:proofErr w:type="spellEnd"/>
      <w:r w:rsidR="008443D2" w:rsidRPr="00C21899">
        <w:rPr>
          <w:rFonts w:ascii="Cambria" w:hAnsi="Cambria"/>
          <w:sz w:val="20"/>
          <w:szCs w:val="20"/>
        </w:rPr>
        <w:t xml:space="preserve"> (</w:t>
      </w:r>
      <w:r w:rsidRPr="00C21899">
        <w:rPr>
          <w:rFonts w:ascii="Cambria" w:hAnsi="Cambria"/>
          <w:sz w:val="20"/>
          <w:szCs w:val="20"/>
        </w:rPr>
        <w:t xml:space="preserve"> </w:t>
      </w:r>
      <w:hyperlink r:id="rId30" w:history="1">
        <w:r w:rsidRPr="00C21899">
          <w:rPr>
            <w:rStyle w:val="Hyperlink"/>
            <w:rFonts w:ascii="Cambria" w:hAnsi="Cambria"/>
            <w:sz w:val="20"/>
            <w:szCs w:val="20"/>
            <w:lang w:val="en-GB"/>
          </w:rPr>
          <w:t>https://sureremit.co/</w:t>
        </w:r>
      </w:hyperlink>
      <w:r w:rsidRPr="00C21899">
        <w:rPr>
          <w:rFonts w:ascii="Cambria" w:hAnsi="Cambria"/>
          <w:sz w:val="20"/>
          <w:szCs w:val="20"/>
        </w:rPr>
        <w:t xml:space="preserve"> </w:t>
      </w:r>
      <w:r w:rsidR="008443D2" w:rsidRPr="00C21899">
        <w:rPr>
          <w:rFonts w:ascii="Cambria" w:hAnsi="Cambria"/>
          <w:sz w:val="20"/>
          <w:szCs w:val="20"/>
        </w:rPr>
        <w:t>) –</w:t>
      </w:r>
      <w:r w:rsidR="00C21899" w:rsidRPr="00C21899">
        <w:rPr>
          <w:rFonts w:ascii="Cambria" w:hAnsi="Cambria"/>
          <w:sz w:val="20"/>
          <w:szCs w:val="20"/>
          <w:lang w:val="en-GB"/>
        </w:rPr>
        <w:t xml:space="preserve"> 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A platform for </w:t>
      </w:r>
      <w:r w:rsidR="00C21899">
        <w:rPr>
          <w:rFonts w:ascii="Cambria" w:hAnsi="Cambria"/>
          <w:sz w:val="20"/>
          <w:szCs w:val="20"/>
          <w:lang w:val="en-GB"/>
        </w:rPr>
        <w:t>sending</w:t>
      </w:r>
      <w:r w:rsidR="00855AB2">
        <w:rPr>
          <w:rFonts w:ascii="Cambria" w:hAnsi="Cambria"/>
          <w:sz w:val="20"/>
          <w:szCs w:val="20"/>
          <w:lang w:val="en-GB"/>
        </w:rPr>
        <w:t xml:space="preserve"> voucher, paying bills, mobile airtime top-up</w:t>
      </w:r>
      <w:r w:rsidR="00C21899" w:rsidRPr="0098348A">
        <w:rPr>
          <w:rFonts w:ascii="Cambria" w:hAnsi="Cambria"/>
          <w:sz w:val="20"/>
          <w:szCs w:val="20"/>
          <w:lang w:val="en-GB"/>
        </w:rPr>
        <w:t xml:space="preserve"> </w:t>
      </w:r>
      <w:r w:rsidR="00855AB2">
        <w:rPr>
          <w:rFonts w:ascii="Cambria" w:hAnsi="Cambria"/>
          <w:sz w:val="20"/>
          <w:szCs w:val="20"/>
          <w:lang w:val="en-GB"/>
        </w:rPr>
        <w:t>etc.</w:t>
      </w:r>
    </w:p>
    <w:p w14:paraId="44CAC340" w14:textId="2583836E" w:rsidR="0007613A" w:rsidRPr="0098348A" w:rsidRDefault="0007613A" w:rsidP="0098348A">
      <w:pPr>
        <w:tabs>
          <w:tab w:val="left" w:pos="3860"/>
        </w:tabs>
        <w:spacing w:after="0" w:line="276" w:lineRule="auto"/>
        <w:jc w:val="both"/>
        <w:rPr>
          <w:rFonts w:ascii="Cambria" w:hAnsi="Cambria"/>
          <w:sz w:val="20"/>
          <w:szCs w:val="20"/>
        </w:rPr>
      </w:pPr>
    </w:p>
    <w:sectPr w:rsidR="0007613A" w:rsidRPr="0098348A" w:rsidSect="00F916C1">
      <w:headerReference w:type="default" r:id="rId31"/>
      <w:footerReference w:type="default" r:id="rId32"/>
      <w:headerReference w:type="first" r:id="rId33"/>
      <w:footerReference w:type="first" r:id="rId34"/>
      <w:type w:val="continuous"/>
      <w:pgSz w:w="12240" w:h="15840"/>
      <w:pgMar w:top="630" w:right="900" w:bottom="360" w:left="810" w:header="585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6816" w14:textId="77777777" w:rsidR="002B5495" w:rsidRDefault="002B5495" w:rsidP="003856C9">
      <w:pPr>
        <w:spacing w:after="0" w:line="240" w:lineRule="auto"/>
      </w:pPr>
      <w:r>
        <w:separator/>
      </w:r>
    </w:p>
  </w:endnote>
  <w:endnote w:type="continuationSeparator" w:id="0">
    <w:p w14:paraId="57A3F1ED" w14:textId="77777777" w:rsidR="002B5495" w:rsidRDefault="002B549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D6BC" w14:textId="77777777" w:rsidR="002A5ADF" w:rsidRDefault="002A5AD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FC7F" w14:textId="77777777" w:rsidR="00AC7FBB" w:rsidRDefault="00AC7FBB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89984" behindDoc="0" locked="1" layoutInCell="1" allowOverlap="1" wp14:anchorId="53B3154B" wp14:editId="1844D0AA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24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24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64363C" id="Group 4" o:spid="_x0000_s1026" alt="Title: Footer graphic design with grey rectangles in various angles" style="position:absolute;margin-left:-21.85pt;margin-top:722.75pt;width:568.7pt;height:28.95pt;z-index:25168998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3B14" w14:textId="77777777" w:rsidR="002A5ADF" w:rsidRDefault="002A5ADF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0464" behindDoc="0" locked="1" layoutInCell="1" allowOverlap="1" wp14:anchorId="204E1FD0" wp14:editId="702742A1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3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34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973BDF" id="Group 4" o:spid="_x0000_s1026" alt="Title: Footer graphic design with grey rectangles in various angles" style="position:absolute;margin-left:500.15pt;margin-top:745.15pt;width:551.35pt;height:39.55pt;z-index:251710464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X0uwAAANsAAAAPAAAAZHJzL2Rvd25yZXYueG1sRE9LCsIw&#10;EN0L3iGM4E5TRYp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IIuVfS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6C692B7B" w14:textId="77777777" w:rsidR="002A5ADF" w:rsidRDefault="002A5A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AAEF" w14:textId="77777777" w:rsidR="002A5ADF" w:rsidRDefault="002A5A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FDA5" w14:textId="77777777" w:rsidR="002A5ADF" w:rsidRDefault="002A5ADF" w:rsidP="00D83F3A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89A6" w14:textId="77777777" w:rsidR="002A5ADF" w:rsidRDefault="002A5ADF">
    <w:pPr>
      <w:pStyle w:val="Footer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7392" behindDoc="0" locked="1" layoutInCell="1" allowOverlap="1" wp14:anchorId="59AFCC05" wp14:editId="4832CA56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43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44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2499E7" id="Group 4" o:spid="_x0000_s1026" alt="Title: Footer graphic design with grey rectangles in various angles" style="position:absolute;margin-left:-21.85pt;margin-top:722.75pt;width:568.7pt;height:28.95pt;z-index:251707392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C94A" w14:textId="77777777" w:rsidR="00D369A8" w:rsidRDefault="00D369A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E6ED" w14:textId="77777777" w:rsidR="00D369A8" w:rsidRDefault="00D369A8" w:rsidP="00570ACE">
    <w:pPr>
      <w:pStyle w:val="Foot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3536" behindDoc="0" locked="1" layoutInCell="1" allowOverlap="1" wp14:anchorId="7EB8CA42" wp14:editId="12344CC7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1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13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78E70B" id="Group 4" o:spid="_x0000_s1026" alt="Title: Footer graphic design with grey rectangles in various angles" style="position:absolute;margin-left:500.15pt;margin-top:745.15pt;width:551.35pt;height:39.55pt;z-index:251713536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2DAEDD1A" w14:textId="77777777" w:rsidR="00D369A8" w:rsidRDefault="00D369A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EA94" w14:textId="77777777" w:rsidR="00D369A8" w:rsidRDefault="00D369A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5120" w14:textId="43FBCF02" w:rsidR="00AC7FBB" w:rsidRDefault="00AC7FBB" w:rsidP="00D83F3A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40FB" w14:textId="77777777" w:rsidR="002B5495" w:rsidRDefault="002B5495" w:rsidP="003856C9">
      <w:pPr>
        <w:spacing w:after="0" w:line="240" w:lineRule="auto"/>
      </w:pPr>
      <w:r>
        <w:separator/>
      </w:r>
    </w:p>
  </w:footnote>
  <w:footnote w:type="continuationSeparator" w:id="0">
    <w:p w14:paraId="70814155" w14:textId="77777777" w:rsidR="002B5495" w:rsidRDefault="002B549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453D" w14:textId="77777777" w:rsidR="002A5ADF" w:rsidRDefault="002A5AD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8E2" w14:textId="77777777" w:rsidR="00AC7FBB" w:rsidRDefault="00AC7FBB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91008" behindDoc="0" locked="1" layoutInCell="1" allowOverlap="1" wp14:anchorId="74158641" wp14:editId="78CC6106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3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3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B62624" id="Group 17" o:spid="_x0000_s1026" alt="Title: Header graphic design with grey rectangles in various angles" style="position:absolute;margin-left:24.6pt;margin-top:0;width:562.3pt;height:42.5pt;z-index:251691008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H2o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F9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22wwAAANw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y+DvTDoCcvUAAAD//wMAUEsBAi0AFAAGAAgAAAAhANvh9svuAAAAhQEAABMAAAAAAAAAAAAA&#10;AAAAAAAAAFtDb250ZW50X1R5cGVzXS54bWxQSwECLQAUAAYACAAAACEAWvQsW78AAAAVAQAACwAA&#10;AAAAAAAAAAAAAAAfAQAAX3JlbHMvLnJlbHNQSwECLQAUAAYACAAAACEAR3u9t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VOxQAAANwAAAAPAAAAZHJzL2Rvd25yZXYueG1sRI9BawIx&#10;FITvgv8hPKE3zSqt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Z6DV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A82A" w14:textId="77777777" w:rsidR="002A5ADF" w:rsidRDefault="002A5ADF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9440" behindDoc="0" locked="1" layoutInCell="1" allowOverlap="1" wp14:anchorId="6B4CEB98" wp14:editId="00F70A2D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22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3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E5564" id="Group 17" o:spid="_x0000_s1026" alt="Title: Header graphic design with grey rectangles in various angles" style="position:absolute;margin-left:-17.1pt;margin-top:6.05pt;width:565.05pt;height:31.2pt;z-index:251709440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8AwgAAANs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g78v6QfI1QMAAP//AwBQSwECLQAUAAYACAAAACEA2+H2y+4AAACFAQAAEwAAAAAAAAAAAAAA&#10;AAAAAAAAW0NvbnRlbnRfVHlwZXNdLnhtbFBLAQItABQABgAIAAAAIQBa9CxbvwAAABUBAAALAAAA&#10;AAAAAAAAAAAAAB8BAABfcmVscy8ucmVsc1BLAQItABQABgAIAAAAIQAqwo8A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393C28D4" w14:textId="77777777" w:rsidR="002A5ADF" w:rsidRDefault="002A5A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16D6" w14:textId="77777777" w:rsidR="002A5ADF" w:rsidRDefault="002A5ADF" w:rsidP="00CA08ED">
    <w:pPr>
      <w:pStyle w:val="Header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FB87" w14:textId="77777777" w:rsidR="002A5ADF" w:rsidRDefault="002A5ADF" w:rsidP="00091418">
    <w:pPr>
      <w:pStyle w:val="Header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DBAD" w14:textId="77777777" w:rsidR="002A5ADF" w:rsidRDefault="002A5ADF" w:rsidP="00CA08E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08416" behindDoc="0" locked="1" layoutInCell="1" allowOverlap="1" wp14:anchorId="2D341E8D" wp14:editId="4384D36D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2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25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301EC9" id="Group 17" o:spid="_x0000_s1026" alt="Title: Header graphic design with grey rectangles in various angles" style="position:absolute;margin-left:24.6pt;margin-top:0;width:562.3pt;height:42.5pt;z-index:251708416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m4m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55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OoxQAAANwAAAAPAAAAZHJzL2Rvd25yZXYueG1sRI9BawIx&#10;FITvgv8hPKE3zWqL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uouO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68E8" w14:textId="77777777" w:rsidR="00D369A8" w:rsidRDefault="00D369A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ED9A" w14:textId="77777777" w:rsidR="00D369A8" w:rsidRDefault="00D369A8" w:rsidP="00407DBD">
    <w:pPr>
      <w:pStyle w:val="Header"/>
      <w:jc w:val="both"/>
    </w:pPr>
    <w:r w:rsidRPr="00DC79BB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712512" behindDoc="0" locked="1" layoutInCell="1" allowOverlap="1" wp14:anchorId="633E7419" wp14:editId="6DF8D964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1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8F8AE" id="Group 17" o:spid="_x0000_s1026" alt="Title: Header graphic design with grey rectangles in various angles" style="position:absolute;margin-left:-17.1pt;margin-top:6.05pt;width:565.05pt;height:31.2pt;z-index:251712512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229DE78B" w14:textId="77777777" w:rsidR="00D369A8" w:rsidRDefault="00D369A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5F6" w14:textId="77777777" w:rsidR="00D369A8" w:rsidRDefault="00D369A8" w:rsidP="00CA08ED">
    <w:pPr>
      <w:pStyle w:val="Header"/>
      <w:jc w:val="both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430D" w14:textId="444E38EB" w:rsidR="00AC7FBB" w:rsidRDefault="00AC7FBB" w:rsidP="0009141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76092"/>
    <w:multiLevelType w:val="hybridMultilevel"/>
    <w:tmpl w:val="227C425A"/>
    <w:lvl w:ilvl="0" w:tplc="B3FC652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9007AE5"/>
    <w:multiLevelType w:val="hybridMultilevel"/>
    <w:tmpl w:val="B5D09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7338B0"/>
    <w:multiLevelType w:val="hybridMultilevel"/>
    <w:tmpl w:val="C9A6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2466B"/>
    <w:multiLevelType w:val="hybridMultilevel"/>
    <w:tmpl w:val="823807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520C8E"/>
    <w:multiLevelType w:val="hybridMultilevel"/>
    <w:tmpl w:val="AEAA2A3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963E91"/>
    <w:multiLevelType w:val="multilevel"/>
    <w:tmpl w:val="ECF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A0070"/>
    <w:multiLevelType w:val="hybridMultilevel"/>
    <w:tmpl w:val="BF162A2A"/>
    <w:lvl w:ilvl="0" w:tplc="28AE12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AA61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9C0D8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227D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DEA70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CEF13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7A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64280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1CDF3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FA6644B"/>
    <w:multiLevelType w:val="hybridMultilevel"/>
    <w:tmpl w:val="C5F4AE20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2F7E27"/>
    <w:multiLevelType w:val="hybridMultilevel"/>
    <w:tmpl w:val="F04E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D802FA"/>
    <w:multiLevelType w:val="hybridMultilevel"/>
    <w:tmpl w:val="D26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D1B93"/>
    <w:multiLevelType w:val="multilevel"/>
    <w:tmpl w:val="058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15788"/>
    <w:multiLevelType w:val="multilevel"/>
    <w:tmpl w:val="8BB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E3024"/>
    <w:multiLevelType w:val="hybridMultilevel"/>
    <w:tmpl w:val="1BF01CE2"/>
    <w:lvl w:ilvl="0" w:tplc="08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AFC0B09"/>
    <w:multiLevelType w:val="hybridMultilevel"/>
    <w:tmpl w:val="DEF4B27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5D1A52"/>
    <w:multiLevelType w:val="hybridMultilevel"/>
    <w:tmpl w:val="F75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D4AA1"/>
    <w:multiLevelType w:val="hybridMultilevel"/>
    <w:tmpl w:val="8CB0C0EE"/>
    <w:lvl w:ilvl="0" w:tplc="AC6C4E0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557B0"/>
    <w:multiLevelType w:val="hybridMultilevel"/>
    <w:tmpl w:val="7E807CA6"/>
    <w:lvl w:ilvl="0" w:tplc="6EF4DE9A">
      <w:start w:val="2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416380B"/>
    <w:multiLevelType w:val="hybridMultilevel"/>
    <w:tmpl w:val="6FDA8E52"/>
    <w:lvl w:ilvl="0" w:tplc="B3FC6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32493"/>
    <w:multiLevelType w:val="multilevel"/>
    <w:tmpl w:val="B3E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630925"/>
    <w:multiLevelType w:val="hybridMultilevel"/>
    <w:tmpl w:val="EA38F436"/>
    <w:lvl w:ilvl="0" w:tplc="08090009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549E39" w:themeColor="accen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95B5868"/>
    <w:multiLevelType w:val="hybridMultilevel"/>
    <w:tmpl w:val="DC82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9E39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1C60EF"/>
    <w:multiLevelType w:val="hybridMultilevel"/>
    <w:tmpl w:val="ECDC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9E39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6"/>
  </w:num>
  <w:num w:numId="13">
    <w:abstractNumId w:val="12"/>
  </w:num>
  <w:num w:numId="14">
    <w:abstractNumId w:val="13"/>
  </w:num>
  <w:num w:numId="15">
    <w:abstractNumId w:val="14"/>
  </w:num>
  <w:num w:numId="16">
    <w:abstractNumId w:val="22"/>
  </w:num>
  <w:num w:numId="17">
    <w:abstractNumId w:val="17"/>
  </w:num>
  <w:num w:numId="18">
    <w:abstractNumId w:val="29"/>
  </w:num>
  <w:num w:numId="19">
    <w:abstractNumId w:val="11"/>
  </w:num>
  <w:num w:numId="20">
    <w:abstractNumId w:val="18"/>
  </w:num>
  <w:num w:numId="21">
    <w:abstractNumId w:val="26"/>
  </w:num>
  <w:num w:numId="22">
    <w:abstractNumId w:val="31"/>
  </w:num>
  <w:num w:numId="23">
    <w:abstractNumId w:val="25"/>
  </w:num>
  <w:num w:numId="24">
    <w:abstractNumId w:val="23"/>
  </w:num>
  <w:num w:numId="25">
    <w:abstractNumId w:val="24"/>
  </w:num>
  <w:num w:numId="26">
    <w:abstractNumId w:val="27"/>
  </w:num>
  <w:num w:numId="27">
    <w:abstractNumId w:val="27"/>
  </w:num>
  <w:num w:numId="28">
    <w:abstractNumId w:val="19"/>
  </w:num>
  <w:num w:numId="29">
    <w:abstractNumId w:val="10"/>
  </w:num>
  <w:num w:numId="30">
    <w:abstractNumId w:val="27"/>
  </w:num>
  <w:num w:numId="31">
    <w:abstractNumId w:val="23"/>
  </w:num>
  <w:num w:numId="32">
    <w:abstractNumId w:val="30"/>
  </w:num>
  <w:num w:numId="33">
    <w:abstractNumId w:val="20"/>
  </w:num>
  <w:num w:numId="34">
    <w:abstractNumId w:val="15"/>
  </w:num>
  <w:num w:numId="35">
    <w:abstractNumId w:val="21"/>
  </w:num>
  <w:num w:numId="36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0MDUyMTMDsiwMjJV0lIJTi4sz8/NACowsagGdPF65LQAAAA=="/>
  </w:docVars>
  <w:rsids>
    <w:rsidRoot w:val="006B4137"/>
    <w:rsid w:val="0000077D"/>
    <w:rsid w:val="00001120"/>
    <w:rsid w:val="00001688"/>
    <w:rsid w:val="00002820"/>
    <w:rsid w:val="00002C94"/>
    <w:rsid w:val="0000545C"/>
    <w:rsid w:val="0000750C"/>
    <w:rsid w:val="00010011"/>
    <w:rsid w:val="0001033F"/>
    <w:rsid w:val="00010762"/>
    <w:rsid w:val="000108BD"/>
    <w:rsid w:val="0001246C"/>
    <w:rsid w:val="00013847"/>
    <w:rsid w:val="00014A0B"/>
    <w:rsid w:val="000175AB"/>
    <w:rsid w:val="00020C7E"/>
    <w:rsid w:val="00021178"/>
    <w:rsid w:val="0002146C"/>
    <w:rsid w:val="00023BC6"/>
    <w:rsid w:val="00024982"/>
    <w:rsid w:val="00024CB8"/>
    <w:rsid w:val="00024D40"/>
    <w:rsid w:val="00025072"/>
    <w:rsid w:val="00026D45"/>
    <w:rsid w:val="00026F92"/>
    <w:rsid w:val="000300F9"/>
    <w:rsid w:val="000305FE"/>
    <w:rsid w:val="00030CD3"/>
    <w:rsid w:val="000316F1"/>
    <w:rsid w:val="000319EA"/>
    <w:rsid w:val="00031A75"/>
    <w:rsid w:val="00033F2A"/>
    <w:rsid w:val="00034E59"/>
    <w:rsid w:val="00035557"/>
    <w:rsid w:val="00035B46"/>
    <w:rsid w:val="0004184B"/>
    <w:rsid w:val="0004203F"/>
    <w:rsid w:val="00043A29"/>
    <w:rsid w:val="0004448E"/>
    <w:rsid w:val="00046140"/>
    <w:rsid w:val="00047B4F"/>
    <w:rsid w:val="00047CDC"/>
    <w:rsid w:val="0005103D"/>
    <w:rsid w:val="00052BE1"/>
    <w:rsid w:val="00053333"/>
    <w:rsid w:val="0005388E"/>
    <w:rsid w:val="00057B54"/>
    <w:rsid w:val="00062678"/>
    <w:rsid w:val="00062985"/>
    <w:rsid w:val="00063785"/>
    <w:rsid w:val="00063A93"/>
    <w:rsid w:val="000640B0"/>
    <w:rsid w:val="0006548A"/>
    <w:rsid w:val="00065CB0"/>
    <w:rsid w:val="000660AB"/>
    <w:rsid w:val="00066B69"/>
    <w:rsid w:val="00066DF6"/>
    <w:rsid w:val="00070788"/>
    <w:rsid w:val="000708E2"/>
    <w:rsid w:val="00070B7B"/>
    <w:rsid w:val="0007105E"/>
    <w:rsid w:val="00073167"/>
    <w:rsid w:val="00073786"/>
    <w:rsid w:val="00073925"/>
    <w:rsid w:val="00073EC1"/>
    <w:rsid w:val="00073F33"/>
    <w:rsid w:val="0007412A"/>
    <w:rsid w:val="0007522E"/>
    <w:rsid w:val="0007613A"/>
    <w:rsid w:val="000765F0"/>
    <w:rsid w:val="00080268"/>
    <w:rsid w:val="000812BC"/>
    <w:rsid w:val="00081ED1"/>
    <w:rsid w:val="0008309E"/>
    <w:rsid w:val="0008647C"/>
    <w:rsid w:val="000868DE"/>
    <w:rsid w:val="00086C36"/>
    <w:rsid w:val="00087721"/>
    <w:rsid w:val="00091418"/>
    <w:rsid w:val="000917AE"/>
    <w:rsid w:val="00093ED3"/>
    <w:rsid w:val="00094569"/>
    <w:rsid w:val="00094A53"/>
    <w:rsid w:val="00094F9C"/>
    <w:rsid w:val="0009557D"/>
    <w:rsid w:val="000A08B9"/>
    <w:rsid w:val="000A2632"/>
    <w:rsid w:val="000A42F4"/>
    <w:rsid w:val="000A6795"/>
    <w:rsid w:val="000B0BCE"/>
    <w:rsid w:val="000B1B86"/>
    <w:rsid w:val="000B2BAD"/>
    <w:rsid w:val="000B33B2"/>
    <w:rsid w:val="000B399C"/>
    <w:rsid w:val="000B5914"/>
    <w:rsid w:val="000B6FB1"/>
    <w:rsid w:val="000B747F"/>
    <w:rsid w:val="000C2827"/>
    <w:rsid w:val="000D2EF5"/>
    <w:rsid w:val="000E0202"/>
    <w:rsid w:val="000E03B8"/>
    <w:rsid w:val="000E066E"/>
    <w:rsid w:val="000E08AD"/>
    <w:rsid w:val="000E39C7"/>
    <w:rsid w:val="000E4DC4"/>
    <w:rsid w:val="000E4FA7"/>
    <w:rsid w:val="000F1675"/>
    <w:rsid w:val="000F212E"/>
    <w:rsid w:val="000F285F"/>
    <w:rsid w:val="000F3B0E"/>
    <w:rsid w:val="000F531C"/>
    <w:rsid w:val="000F5D73"/>
    <w:rsid w:val="000F6958"/>
    <w:rsid w:val="000F77E9"/>
    <w:rsid w:val="000F7DBC"/>
    <w:rsid w:val="0010037E"/>
    <w:rsid w:val="00100390"/>
    <w:rsid w:val="0010199E"/>
    <w:rsid w:val="0010257B"/>
    <w:rsid w:val="001025FC"/>
    <w:rsid w:val="001038F4"/>
    <w:rsid w:val="0010582B"/>
    <w:rsid w:val="00105E51"/>
    <w:rsid w:val="00106AE1"/>
    <w:rsid w:val="00107A39"/>
    <w:rsid w:val="0011266C"/>
    <w:rsid w:val="00112693"/>
    <w:rsid w:val="00114B51"/>
    <w:rsid w:val="00115A6C"/>
    <w:rsid w:val="001166C2"/>
    <w:rsid w:val="00117A90"/>
    <w:rsid w:val="001200E0"/>
    <w:rsid w:val="001205C6"/>
    <w:rsid w:val="00120951"/>
    <w:rsid w:val="001212D6"/>
    <w:rsid w:val="00121EBB"/>
    <w:rsid w:val="001220FD"/>
    <w:rsid w:val="00122576"/>
    <w:rsid w:val="00122D20"/>
    <w:rsid w:val="00123591"/>
    <w:rsid w:val="0012376B"/>
    <w:rsid w:val="00123EC4"/>
    <w:rsid w:val="00130D69"/>
    <w:rsid w:val="00130D74"/>
    <w:rsid w:val="00132B81"/>
    <w:rsid w:val="00132E1C"/>
    <w:rsid w:val="00133866"/>
    <w:rsid w:val="00133E15"/>
    <w:rsid w:val="00134701"/>
    <w:rsid w:val="00136F36"/>
    <w:rsid w:val="00137D26"/>
    <w:rsid w:val="00142629"/>
    <w:rsid w:val="00143F79"/>
    <w:rsid w:val="00144BA8"/>
    <w:rsid w:val="00145162"/>
    <w:rsid w:val="00145785"/>
    <w:rsid w:val="00146F06"/>
    <w:rsid w:val="00147DE1"/>
    <w:rsid w:val="001503AC"/>
    <w:rsid w:val="0015100F"/>
    <w:rsid w:val="00151F43"/>
    <w:rsid w:val="00153DED"/>
    <w:rsid w:val="001543FC"/>
    <w:rsid w:val="00155B45"/>
    <w:rsid w:val="001569EF"/>
    <w:rsid w:val="00161682"/>
    <w:rsid w:val="00163FEB"/>
    <w:rsid w:val="00164B05"/>
    <w:rsid w:val="00166E0A"/>
    <w:rsid w:val="0017340F"/>
    <w:rsid w:val="0017488F"/>
    <w:rsid w:val="001765FE"/>
    <w:rsid w:val="00177A60"/>
    <w:rsid w:val="001819E3"/>
    <w:rsid w:val="00182181"/>
    <w:rsid w:val="00184F17"/>
    <w:rsid w:val="00192FDE"/>
    <w:rsid w:val="00193603"/>
    <w:rsid w:val="001947AD"/>
    <w:rsid w:val="0019561F"/>
    <w:rsid w:val="0019586F"/>
    <w:rsid w:val="00196799"/>
    <w:rsid w:val="00196B5B"/>
    <w:rsid w:val="001A23AB"/>
    <w:rsid w:val="001A43A6"/>
    <w:rsid w:val="001A6475"/>
    <w:rsid w:val="001A7B94"/>
    <w:rsid w:val="001B1885"/>
    <w:rsid w:val="001B1C35"/>
    <w:rsid w:val="001B2D2E"/>
    <w:rsid w:val="001B30CF"/>
    <w:rsid w:val="001B32D2"/>
    <w:rsid w:val="001B3DE4"/>
    <w:rsid w:val="001B4FDE"/>
    <w:rsid w:val="001B5F03"/>
    <w:rsid w:val="001B699E"/>
    <w:rsid w:val="001B6F41"/>
    <w:rsid w:val="001B7960"/>
    <w:rsid w:val="001C0378"/>
    <w:rsid w:val="001C1874"/>
    <w:rsid w:val="001C3C94"/>
    <w:rsid w:val="001C5E6D"/>
    <w:rsid w:val="001C68A1"/>
    <w:rsid w:val="001D01D9"/>
    <w:rsid w:val="001D0539"/>
    <w:rsid w:val="001D1A5C"/>
    <w:rsid w:val="001D252E"/>
    <w:rsid w:val="001D4547"/>
    <w:rsid w:val="001D5802"/>
    <w:rsid w:val="001D5A52"/>
    <w:rsid w:val="001D6082"/>
    <w:rsid w:val="001D7164"/>
    <w:rsid w:val="001E0C5A"/>
    <w:rsid w:val="001E0DA7"/>
    <w:rsid w:val="001E3052"/>
    <w:rsid w:val="001E4DD6"/>
    <w:rsid w:val="001E7FEE"/>
    <w:rsid w:val="001F1772"/>
    <w:rsid w:val="001F2896"/>
    <w:rsid w:val="001F2BAD"/>
    <w:rsid w:val="001F6213"/>
    <w:rsid w:val="001F63D8"/>
    <w:rsid w:val="001F7453"/>
    <w:rsid w:val="00203FDF"/>
    <w:rsid w:val="00210342"/>
    <w:rsid w:val="00210976"/>
    <w:rsid w:val="00211DFB"/>
    <w:rsid w:val="00211EEC"/>
    <w:rsid w:val="00213BEE"/>
    <w:rsid w:val="00214458"/>
    <w:rsid w:val="002150F7"/>
    <w:rsid w:val="002154DD"/>
    <w:rsid w:val="00215A45"/>
    <w:rsid w:val="00217B2D"/>
    <w:rsid w:val="0022019E"/>
    <w:rsid w:val="00221183"/>
    <w:rsid w:val="002268AE"/>
    <w:rsid w:val="0022791D"/>
    <w:rsid w:val="00232A0B"/>
    <w:rsid w:val="00232E47"/>
    <w:rsid w:val="00232F1B"/>
    <w:rsid w:val="002365B3"/>
    <w:rsid w:val="00241766"/>
    <w:rsid w:val="00241945"/>
    <w:rsid w:val="00242E21"/>
    <w:rsid w:val="00242F2E"/>
    <w:rsid w:val="00243D85"/>
    <w:rsid w:val="00243F0E"/>
    <w:rsid w:val="00244253"/>
    <w:rsid w:val="00244265"/>
    <w:rsid w:val="0024546F"/>
    <w:rsid w:val="002470B4"/>
    <w:rsid w:val="0024716C"/>
    <w:rsid w:val="00247C33"/>
    <w:rsid w:val="002507E7"/>
    <w:rsid w:val="002518D6"/>
    <w:rsid w:val="002524BD"/>
    <w:rsid w:val="0025784E"/>
    <w:rsid w:val="00257BAA"/>
    <w:rsid w:val="00260228"/>
    <w:rsid w:val="00264412"/>
    <w:rsid w:val="0026461F"/>
    <w:rsid w:val="00265A72"/>
    <w:rsid w:val="00265CB3"/>
    <w:rsid w:val="002667D9"/>
    <w:rsid w:val="00267AB8"/>
    <w:rsid w:val="00271574"/>
    <w:rsid w:val="00272A44"/>
    <w:rsid w:val="0027590B"/>
    <w:rsid w:val="00276570"/>
    <w:rsid w:val="00276888"/>
    <w:rsid w:val="00280CA9"/>
    <w:rsid w:val="002810CD"/>
    <w:rsid w:val="00283B81"/>
    <w:rsid w:val="00284257"/>
    <w:rsid w:val="002867FA"/>
    <w:rsid w:val="00286947"/>
    <w:rsid w:val="00291C83"/>
    <w:rsid w:val="00292256"/>
    <w:rsid w:val="002932D4"/>
    <w:rsid w:val="00293A67"/>
    <w:rsid w:val="00293B83"/>
    <w:rsid w:val="00294711"/>
    <w:rsid w:val="00294C13"/>
    <w:rsid w:val="00296731"/>
    <w:rsid w:val="002A0B0D"/>
    <w:rsid w:val="002A2178"/>
    <w:rsid w:val="002A218B"/>
    <w:rsid w:val="002A344F"/>
    <w:rsid w:val="002A3621"/>
    <w:rsid w:val="002A4872"/>
    <w:rsid w:val="002A4C3B"/>
    <w:rsid w:val="002A4CC0"/>
    <w:rsid w:val="002A533B"/>
    <w:rsid w:val="002A5ADF"/>
    <w:rsid w:val="002A645C"/>
    <w:rsid w:val="002A6D8B"/>
    <w:rsid w:val="002A6E31"/>
    <w:rsid w:val="002A765E"/>
    <w:rsid w:val="002B0AA0"/>
    <w:rsid w:val="002B140C"/>
    <w:rsid w:val="002B1E3A"/>
    <w:rsid w:val="002B3333"/>
    <w:rsid w:val="002B3890"/>
    <w:rsid w:val="002B46E8"/>
    <w:rsid w:val="002B5495"/>
    <w:rsid w:val="002B69C9"/>
    <w:rsid w:val="002B6C7D"/>
    <w:rsid w:val="002B7747"/>
    <w:rsid w:val="002C13F1"/>
    <w:rsid w:val="002C2F47"/>
    <w:rsid w:val="002C3752"/>
    <w:rsid w:val="002C6573"/>
    <w:rsid w:val="002C720D"/>
    <w:rsid w:val="002C73DF"/>
    <w:rsid w:val="002C77B9"/>
    <w:rsid w:val="002D1C4A"/>
    <w:rsid w:val="002D4D00"/>
    <w:rsid w:val="002D5A94"/>
    <w:rsid w:val="002D65C9"/>
    <w:rsid w:val="002D6DC2"/>
    <w:rsid w:val="002D7DEC"/>
    <w:rsid w:val="002E01D2"/>
    <w:rsid w:val="002E0917"/>
    <w:rsid w:val="002E1DCF"/>
    <w:rsid w:val="002E2054"/>
    <w:rsid w:val="002E2582"/>
    <w:rsid w:val="002E4ADD"/>
    <w:rsid w:val="002E6383"/>
    <w:rsid w:val="002F0B39"/>
    <w:rsid w:val="002F201B"/>
    <w:rsid w:val="002F2B17"/>
    <w:rsid w:val="002F30BA"/>
    <w:rsid w:val="002F485A"/>
    <w:rsid w:val="002F6D46"/>
    <w:rsid w:val="003009AA"/>
    <w:rsid w:val="0030188A"/>
    <w:rsid w:val="00303CF5"/>
    <w:rsid w:val="00304D2F"/>
    <w:rsid w:val="003053D9"/>
    <w:rsid w:val="003059A1"/>
    <w:rsid w:val="00306752"/>
    <w:rsid w:val="00306B7D"/>
    <w:rsid w:val="00310AEE"/>
    <w:rsid w:val="0031179C"/>
    <w:rsid w:val="003164DD"/>
    <w:rsid w:val="00316DBE"/>
    <w:rsid w:val="00317DA2"/>
    <w:rsid w:val="00317DFC"/>
    <w:rsid w:val="00321435"/>
    <w:rsid w:val="003215BC"/>
    <w:rsid w:val="00322B9D"/>
    <w:rsid w:val="00322DDA"/>
    <w:rsid w:val="00323B0A"/>
    <w:rsid w:val="0032673E"/>
    <w:rsid w:val="00331AD6"/>
    <w:rsid w:val="00331C3A"/>
    <w:rsid w:val="00332F5D"/>
    <w:rsid w:val="0033312D"/>
    <w:rsid w:val="0033415E"/>
    <w:rsid w:val="003346A9"/>
    <w:rsid w:val="003346BC"/>
    <w:rsid w:val="00335034"/>
    <w:rsid w:val="00336E80"/>
    <w:rsid w:val="00337DA2"/>
    <w:rsid w:val="00347372"/>
    <w:rsid w:val="003476CB"/>
    <w:rsid w:val="003502F3"/>
    <w:rsid w:val="00350D11"/>
    <w:rsid w:val="00351455"/>
    <w:rsid w:val="00354CC8"/>
    <w:rsid w:val="00355818"/>
    <w:rsid w:val="00357873"/>
    <w:rsid w:val="003578F0"/>
    <w:rsid w:val="00357E12"/>
    <w:rsid w:val="00362317"/>
    <w:rsid w:val="00362DFF"/>
    <w:rsid w:val="00363713"/>
    <w:rsid w:val="003677F0"/>
    <w:rsid w:val="00371E2F"/>
    <w:rsid w:val="003739A7"/>
    <w:rsid w:val="00374408"/>
    <w:rsid w:val="00374C69"/>
    <w:rsid w:val="00374C6D"/>
    <w:rsid w:val="0037509E"/>
    <w:rsid w:val="00381A54"/>
    <w:rsid w:val="0038564B"/>
    <w:rsid w:val="003856C9"/>
    <w:rsid w:val="00385991"/>
    <w:rsid w:val="00385D6B"/>
    <w:rsid w:val="00387AE0"/>
    <w:rsid w:val="00391102"/>
    <w:rsid w:val="00391A99"/>
    <w:rsid w:val="00392C1F"/>
    <w:rsid w:val="00396369"/>
    <w:rsid w:val="003A177A"/>
    <w:rsid w:val="003A291F"/>
    <w:rsid w:val="003A42DF"/>
    <w:rsid w:val="003A5C12"/>
    <w:rsid w:val="003A78A2"/>
    <w:rsid w:val="003B00B6"/>
    <w:rsid w:val="003B0D63"/>
    <w:rsid w:val="003B0E56"/>
    <w:rsid w:val="003B1519"/>
    <w:rsid w:val="003C062B"/>
    <w:rsid w:val="003C0B52"/>
    <w:rsid w:val="003C2801"/>
    <w:rsid w:val="003C331C"/>
    <w:rsid w:val="003C47AD"/>
    <w:rsid w:val="003C4AB7"/>
    <w:rsid w:val="003C551B"/>
    <w:rsid w:val="003C5B31"/>
    <w:rsid w:val="003D0849"/>
    <w:rsid w:val="003D0DE0"/>
    <w:rsid w:val="003D2883"/>
    <w:rsid w:val="003D2BC4"/>
    <w:rsid w:val="003D3CDF"/>
    <w:rsid w:val="003E0F53"/>
    <w:rsid w:val="003E2871"/>
    <w:rsid w:val="003E28BF"/>
    <w:rsid w:val="003E5213"/>
    <w:rsid w:val="003E608B"/>
    <w:rsid w:val="003E65C5"/>
    <w:rsid w:val="003E70D4"/>
    <w:rsid w:val="003F1D53"/>
    <w:rsid w:val="003F458D"/>
    <w:rsid w:val="003F4D31"/>
    <w:rsid w:val="003F5FDB"/>
    <w:rsid w:val="003F6A6A"/>
    <w:rsid w:val="003F78A0"/>
    <w:rsid w:val="003F79C3"/>
    <w:rsid w:val="00400E6D"/>
    <w:rsid w:val="00401E43"/>
    <w:rsid w:val="00402FCD"/>
    <w:rsid w:val="00403657"/>
    <w:rsid w:val="00403DAE"/>
    <w:rsid w:val="00405837"/>
    <w:rsid w:val="00407DBD"/>
    <w:rsid w:val="0041341D"/>
    <w:rsid w:val="00413B49"/>
    <w:rsid w:val="00414FB3"/>
    <w:rsid w:val="00415736"/>
    <w:rsid w:val="00415B80"/>
    <w:rsid w:val="00415E48"/>
    <w:rsid w:val="00417B05"/>
    <w:rsid w:val="004208C2"/>
    <w:rsid w:val="00420BB6"/>
    <w:rsid w:val="00421E3B"/>
    <w:rsid w:val="004261DB"/>
    <w:rsid w:val="00431D3E"/>
    <w:rsid w:val="00432250"/>
    <w:rsid w:val="0043230B"/>
    <w:rsid w:val="00432FB9"/>
    <w:rsid w:val="00433AFA"/>
    <w:rsid w:val="00433B64"/>
    <w:rsid w:val="0043426C"/>
    <w:rsid w:val="004368BE"/>
    <w:rsid w:val="00436C2A"/>
    <w:rsid w:val="00441EB9"/>
    <w:rsid w:val="004423D1"/>
    <w:rsid w:val="004427F0"/>
    <w:rsid w:val="00443C39"/>
    <w:rsid w:val="00445154"/>
    <w:rsid w:val="00445264"/>
    <w:rsid w:val="0045265E"/>
    <w:rsid w:val="00454115"/>
    <w:rsid w:val="00454556"/>
    <w:rsid w:val="00454D7C"/>
    <w:rsid w:val="00456EA0"/>
    <w:rsid w:val="00457194"/>
    <w:rsid w:val="00457426"/>
    <w:rsid w:val="004601E0"/>
    <w:rsid w:val="00461DDF"/>
    <w:rsid w:val="00463463"/>
    <w:rsid w:val="00464E1A"/>
    <w:rsid w:val="00464E7B"/>
    <w:rsid w:val="00464F0E"/>
    <w:rsid w:val="00466046"/>
    <w:rsid w:val="00470273"/>
    <w:rsid w:val="00470D4B"/>
    <w:rsid w:val="0047106B"/>
    <w:rsid w:val="00471FBA"/>
    <w:rsid w:val="00473027"/>
    <w:rsid w:val="00473A44"/>
    <w:rsid w:val="00473EF8"/>
    <w:rsid w:val="004740CC"/>
    <w:rsid w:val="0047565D"/>
    <w:rsid w:val="0047588F"/>
    <w:rsid w:val="004760E5"/>
    <w:rsid w:val="00477338"/>
    <w:rsid w:val="004774B5"/>
    <w:rsid w:val="00480EBC"/>
    <w:rsid w:val="0048124C"/>
    <w:rsid w:val="0048191C"/>
    <w:rsid w:val="00482C8C"/>
    <w:rsid w:val="00483ED6"/>
    <w:rsid w:val="00483FDA"/>
    <w:rsid w:val="004841DE"/>
    <w:rsid w:val="0048473B"/>
    <w:rsid w:val="00484A9A"/>
    <w:rsid w:val="00484BEA"/>
    <w:rsid w:val="00484CEF"/>
    <w:rsid w:val="00485DA7"/>
    <w:rsid w:val="00486E15"/>
    <w:rsid w:val="0048782B"/>
    <w:rsid w:val="004A360B"/>
    <w:rsid w:val="004A39DF"/>
    <w:rsid w:val="004A4E4D"/>
    <w:rsid w:val="004A592D"/>
    <w:rsid w:val="004A5EA3"/>
    <w:rsid w:val="004A6ADE"/>
    <w:rsid w:val="004B01FB"/>
    <w:rsid w:val="004B15C7"/>
    <w:rsid w:val="004B1722"/>
    <w:rsid w:val="004B31A4"/>
    <w:rsid w:val="004B369D"/>
    <w:rsid w:val="004B3C95"/>
    <w:rsid w:val="004B3E5D"/>
    <w:rsid w:val="004B4EEF"/>
    <w:rsid w:val="004B5993"/>
    <w:rsid w:val="004B698F"/>
    <w:rsid w:val="004C0033"/>
    <w:rsid w:val="004C0EDA"/>
    <w:rsid w:val="004C0F01"/>
    <w:rsid w:val="004C13BC"/>
    <w:rsid w:val="004C14DE"/>
    <w:rsid w:val="004C33CB"/>
    <w:rsid w:val="004C3D2F"/>
    <w:rsid w:val="004C4E9C"/>
    <w:rsid w:val="004C6E09"/>
    <w:rsid w:val="004C7AA5"/>
    <w:rsid w:val="004C7EF5"/>
    <w:rsid w:val="004D22BB"/>
    <w:rsid w:val="004D3397"/>
    <w:rsid w:val="004D3536"/>
    <w:rsid w:val="004D64EA"/>
    <w:rsid w:val="004D7636"/>
    <w:rsid w:val="004E0043"/>
    <w:rsid w:val="004E073B"/>
    <w:rsid w:val="004E6431"/>
    <w:rsid w:val="004F029B"/>
    <w:rsid w:val="004F062A"/>
    <w:rsid w:val="004F1253"/>
    <w:rsid w:val="004F35A1"/>
    <w:rsid w:val="004F6DF3"/>
    <w:rsid w:val="004F6ECA"/>
    <w:rsid w:val="004F7885"/>
    <w:rsid w:val="005009A9"/>
    <w:rsid w:val="00501D3D"/>
    <w:rsid w:val="00503A26"/>
    <w:rsid w:val="00504E66"/>
    <w:rsid w:val="005052FD"/>
    <w:rsid w:val="00507FCE"/>
    <w:rsid w:val="005152F2"/>
    <w:rsid w:val="00517D48"/>
    <w:rsid w:val="00523B8F"/>
    <w:rsid w:val="00523E8E"/>
    <w:rsid w:val="005246B9"/>
    <w:rsid w:val="00525540"/>
    <w:rsid w:val="00526FA8"/>
    <w:rsid w:val="00527B1F"/>
    <w:rsid w:val="0053096A"/>
    <w:rsid w:val="00530DE8"/>
    <w:rsid w:val="0053278C"/>
    <w:rsid w:val="005336F0"/>
    <w:rsid w:val="00533BC0"/>
    <w:rsid w:val="00534B0A"/>
    <w:rsid w:val="00534E4E"/>
    <w:rsid w:val="00535DD1"/>
    <w:rsid w:val="005362DE"/>
    <w:rsid w:val="00536C8E"/>
    <w:rsid w:val="00537130"/>
    <w:rsid w:val="005377CF"/>
    <w:rsid w:val="005434CA"/>
    <w:rsid w:val="00544BA9"/>
    <w:rsid w:val="005452D1"/>
    <w:rsid w:val="00545C41"/>
    <w:rsid w:val="00545E20"/>
    <w:rsid w:val="00551242"/>
    <w:rsid w:val="00551D35"/>
    <w:rsid w:val="00553B46"/>
    <w:rsid w:val="00554ADA"/>
    <w:rsid w:val="005562D4"/>
    <w:rsid w:val="00556B4B"/>
    <w:rsid w:val="00557019"/>
    <w:rsid w:val="00557136"/>
    <w:rsid w:val="00560291"/>
    <w:rsid w:val="005621C3"/>
    <w:rsid w:val="00562E3D"/>
    <w:rsid w:val="00563869"/>
    <w:rsid w:val="0056395E"/>
    <w:rsid w:val="005649A6"/>
    <w:rsid w:val="0056557B"/>
    <w:rsid w:val="005657BF"/>
    <w:rsid w:val="00565E31"/>
    <w:rsid w:val="005674AC"/>
    <w:rsid w:val="00567AF2"/>
    <w:rsid w:val="00570826"/>
    <w:rsid w:val="00570ACE"/>
    <w:rsid w:val="005716D2"/>
    <w:rsid w:val="00572338"/>
    <w:rsid w:val="00572A31"/>
    <w:rsid w:val="00572EC6"/>
    <w:rsid w:val="00575886"/>
    <w:rsid w:val="00576F22"/>
    <w:rsid w:val="0057745D"/>
    <w:rsid w:val="00580709"/>
    <w:rsid w:val="00580925"/>
    <w:rsid w:val="0058246D"/>
    <w:rsid w:val="00582AA0"/>
    <w:rsid w:val="00584178"/>
    <w:rsid w:val="005843BD"/>
    <w:rsid w:val="00585134"/>
    <w:rsid w:val="00585192"/>
    <w:rsid w:val="00590C70"/>
    <w:rsid w:val="00590CF2"/>
    <w:rsid w:val="00591214"/>
    <w:rsid w:val="005913C8"/>
    <w:rsid w:val="005916A4"/>
    <w:rsid w:val="00591DAE"/>
    <w:rsid w:val="00592DFB"/>
    <w:rsid w:val="0059310D"/>
    <w:rsid w:val="00594AE6"/>
    <w:rsid w:val="00595D6C"/>
    <w:rsid w:val="0059651B"/>
    <w:rsid w:val="005977C4"/>
    <w:rsid w:val="005A1E51"/>
    <w:rsid w:val="005A7E57"/>
    <w:rsid w:val="005B2222"/>
    <w:rsid w:val="005B3723"/>
    <w:rsid w:val="005B4402"/>
    <w:rsid w:val="005B4B3A"/>
    <w:rsid w:val="005B62EA"/>
    <w:rsid w:val="005B6E62"/>
    <w:rsid w:val="005C0D9C"/>
    <w:rsid w:val="005C2643"/>
    <w:rsid w:val="005C5413"/>
    <w:rsid w:val="005C6402"/>
    <w:rsid w:val="005C7712"/>
    <w:rsid w:val="005C7D62"/>
    <w:rsid w:val="005D01F8"/>
    <w:rsid w:val="005D0650"/>
    <w:rsid w:val="005D0E6A"/>
    <w:rsid w:val="005D12DC"/>
    <w:rsid w:val="005D4170"/>
    <w:rsid w:val="005D44F2"/>
    <w:rsid w:val="005D4AEE"/>
    <w:rsid w:val="005D5B6B"/>
    <w:rsid w:val="005E0118"/>
    <w:rsid w:val="005E2C8B"/>
    <w:rsid w:val="005E3120"/>
    <w:rsid w:val="005E38F5"/>
    <w:rsid w:val="005E4508"/>
    <w:rsid w:val="005E457D"/>
    <w:rsid w:val="005F1D0B"/>
    <w:rsid w:val="005F5599"/>
    <w:rsid w:val="005F5F99"/>
    <w:rsid w:val="005F7374"/>
    <w:rsid w:val="0060023C"/>
    <w:rsid w:val="006039D7"/>
    <w:rsid w:val="00605E7F"/>
    <w:rsid w:val="006060A6"/>
    <w:rsid w:val="006065B7"/>
    <w:rsid w:val="00607DAE"/>
    <w:rsid w:val="00607E93"/>
    <w:rsid w:val="006122B0"/>
    <w:rsid w:val="00612F6B"/>
    <w:rsid w:val="00613107"/>
    <w:rsid w:val="00613687"/>
    <w:rsid w:val="00614642"/>
    <w:rsid w:val="006166AA"/>
    <w:rsid w:val="00616FF4"/>
    <w:rsid w:val="00620655"/>
    <w:rsid w:val="00620A26"/>
    <w:rsid w:val="00620C56"/>
    <w:rsid w:val="00624741"/>
    <w:rsid w:val="006250B3"/>
    <w:rsid w:val="006267BF"/>
    <w:rsid w:val="00627D10"/>
    <w:rsid w:val="0063096B"/>
    <w:rsid w:val="0063151D"/>
    <w:rsid w:val="0063206B"/>
    <w:rsid w:val="00632A0C"/>
    <w:rsid w:val="00640C77"/>
    <w:rsid w:val="00644AB2"/>
    <w:rsid w:val="00645149"/>
    <w:rsid w:val="00646814"/>
    <w:rsid w:val="00652866"/>
    <w:rsid w:val="00653DBD"/>
    <w:rsid w:val="00656F8A"/>
    <w:rsid w:val="00661B2D"/>
    <w:rsid w:val="0066282B"/>
    <w:rsid w:val="00662963"/>
    <w:rsid w:val="00662B40"/>
    <w:rsid w:val="006631A6"/>
    <w:rsid w:val="00664E8F"/>
    <w:rsid w:val="0066795E"/>
    <w:rsid w:val="006718A0"/>
    <w:rsid w:val="0067289E"/>
    <w:rsid w:val="00673E74"/>
    <w:rsid w:val="006747CF"/>
    <w:rsid w:val="00676520"/>
    <w:rsid w:val="00677676"/>
    <w:rsid w:val="006807E8"/>
    <w:rsid w:val="00682D39"/>
    <w:rsid w:val="00683A36"/>
    <w:rsid w:val="006841DF"/>
    <w:rsid w:val="00686446"/>
    <w:rsid w:val="00686F43"/>
    <w:rsid w:val="00687382"/>
    <w:rsid w:val="00687E5D"/>
    <w:rsid w:val="0069014D"/>
    <w:rsid w:val="00690616"/>
    <w:rsid w:val="00692907"/>
    <w:rsid w:val="00692D34"/>
    <w:rsid w:val="00692E3E"/>
    <w:rsid w:val="0069421D"/>
    <w:rsid w:val="00694EC4"/>
    <w:rsid w:val="00696F29"/>
    <w:rsid w:val="00697BE6"/>
    <w:rsid w:val="006A0DE8"/>
    <w:rsid w:val="006A3740"/>
    <w:rsid w:val="006A3C1D"/>
    <w:rsid w:val="006A3CE7"/>
    <w:rsid w:val="006A521D"/>
    <w:rsid w:val="006B12FC"/>
    <w:rsid w:val="006B2F3C"/>
    <w:rsid w:val="006B4137"/>
    <w:rsid w:val="006B4737"/>
    <w:rsid w:val="006B4E84"/>
    <w:rsid w:val="006B5E89"/>
    <w:rsid w:val="006B6297"/>
    <w:rsid w:val="006C06B6"/>
    <w:rsid w:val="006C16E2"/>
    <w:rsid w:val="006C1CD7"/>
    <w:rsid w:val="006C3863"/>
    <w:rsid w:val="006D0ADC"/>
    <w:rsid w:val="006D0B43"/>
    <w:rsid w:val="006D2D6B"/>
    <w:rsid w:val="006D4229"/>
    <w:rsid w:val="006D6BDB"/>
    <w:rsid w:val="006E1658"/>
    <w:rsid w:val="006E25F5"/>
    <w:rsid w:val="006E5D8B"/>
    <w:rsid w:val="006E6328"/>
    <w:rsid w:val="006E750B"/>
    <w:rsid w:val="006E7C10"/>
    <w:rsid w:val="006F1143"/>
    <w:rsid w:val="006F36BB"/>
    <w:rsid w:val="006F37E3"/>
    <w:rsid w:val="006F4676"/>
    <w:rsid w:val="006F544B"/>
    <w:rsid w:val="006F54D0"/>
    <w:rsid w:val="006F6588"/>
    <w:rsid w:val="006F674F"/>
    <w:rsid w:val="00700781"/>
    <w:rsid w:val="00703943"/>
    <w:rsid w:val="00703E83"/>
    <w:rsid w:val="007041E4"/>
    <w:rsid w:val="00706386"/>
    <w:rsid w:val="007077C1"/>
    <w:rsid w:val="007101D5"/>
    <w:rsid w:val="00710347"/>
    <w:rsid w:val="00710522"/>
    <w:rsid w:val="00711C8D"/>
    <w:rsid w:val="00713799"/>
    <w:rsid w:val="00713DA3"/>
    <w:rsid w:val="00716707"/>
    <w:rsid w:val="007172F5"/>
    <w:rsid w:val="00721781"/>
    <w:rsid w:val="007224C1"/>
    <w:rsid w:val="00723E4E"/>
    <w:rsid w:val="007242F1"/>
    <w:rsid w:val="00725D3A"/>
    <w:rsid w:val="00726BCB"/>
    <w:rsid w:val="00727071"/>
    <w:rsid w:val="00731EEA"/>
    <w:rsid w:val="00732C1A"/>
    <w:rsid w:val="00734256"/>
    <w:rsid w:val="0073458A"/>
    <w:rsid w:val="00736575"/>
    <w:rsid w:val="007365E4"/>
    <w:rsid w:val="00737996"/>
    <w:rsid w:val="00740E41"/>
    <w:rsid w:val="00743379"/>
    <w:rsid w:val="007457CA"/>
    <w:rsid w:val="00747550"/>
    <w:rsid w:val="0075026C"/>
    <w:rsid w:val="00751BD6"/>
    <w:rsid w:val="00751FDF"/>
    <w:rsid w:val="00752F07"/>
    <w:rsid w:val="007539E0"/>
    <w:rsid w:val="007548C2"/>
    <w:rsid w:val="00757E50"/>
    <w:rsid w:val="007605BD"/>
    <w:rsid w:val="00760E8A"/>
    <w:rsid w:val="00761335"/>
    <w:rsid w:val="00765647"/>
    <w:rsid w:val="007656AD"/>
    <w:rsid w:val="007657BA"/>
    <w:rsid w:val="00767480"/>
    <w:rsid w:val="00770579"/>
    <w:rsid w:val="00772C82"/>
    <w:rsid w:val="00773884"/>
    <w:rsid w:val="00773A71"/>
    <w:rsid w:val="007741CC"/>
    <w:rsid w:val="00774CC4"/>
    <w:rsid w:val="00774F8B"/>
    <w:rsid w:val="00775946"/>
    <w:rsid w:val="0077659C"/>
    <w:rsid w:val="007777E7"/>
    <w:rsid w:val="00780240"/>
    <w:rsid w:val="007803B7"/>
    <w:rsid w:val="00781075"/>
    <w:rsid w:val="007813DA"/>
    <w:rsid w:val="0078180B"/>
    <w:rsid w:val="00781CA0"/>
    <w:rsid w:val="0078323E"/>
    <w:rsid w:val="007837B8"/>
    <w:rsid w:val="007848E6"/>
    <w:rsid w:val="007852A5"/>
    <w:rsid w:val="00786AB0"/>
    <w:rsid w:val="0079025A"/>
    <w:rsid w:val="00791B3E"/>
    <w:rsid w:val="0079356A"/>
    <w:rsid w:val="00793946"/>
    <w:rsid w:val="007946DE"/>
    <w:rsid w:val="00796439"/>
    <w:rsid w:val="00797112"/>
    <w:rsid w:val="007A1B52"/>
    <w:rsid w:val="007A3316"/>
    <w:rsid w:val="007A3774"/>
    <w:rsid w:val="007A3880"/>
    <w:rsid w:val="007A7C08"/>
    <w:rsid w:val="007B1119"/>
    <w:rsid w:val="007B1E1C"/>
    <w:rsid w:val="007B23AE"/>
    <w:rsid w:val="007B2F5C"/>
    <w:rsid w:val="007B4F3E"/>
    <w:rsid w:val="007B6E39"/>
    <w:rsid w:val="007B721B"/>
    <w:rsid w:val="007C0D5A"/>
    <w:rsid w:val="007C106B"/>
    <w:rsid w:val="007C1EB7"/>
    <w:rsid w:val="007C4682"/>
    <w:rsid w:val="007C4F48"/>
    <w:rsid w:val="007C5F05"/>
    <w:rsid w:val="007C72C1"/>
    <w:rsid w:val="007D0BCF"/>
    <w:rsid w:val="007D0E93"/>
    <w:rsid w:val="007D1864"/>
    <w:rsid w:val="007D237E"/>
    <w:rsid w:val="007D2AE6"/>
    <w:rsid w:val="007D35B9"/>
    <w:rsid w:val="007D3FC2"/>
    <w:rsid w:val="007D5884"/>
    <w:rsid w:val="007D5CF0"/>
    <w:rsid w:val="007D6D02"/>
    <w:rsid w:val="007E153F"/>
    <w:rsid w:val="007E18FE"/>
    <w:rsid w:val="007E2C7C"/>
    <w:rsid w:val="007E3758"/>
    <w:rsid w:val="007E3F62"/>
    <w:rsid w:val="007E5A54"/>
    <w:rsid w:val="007E66D6"/>
    <w:rsid w:val="007F0264"/>
    <w:rsid w:val="007F1215"/>
    <w:rsid w:val="007F1776"/>
    <w:rsid w:val="007F1D8F"/>
    <w:rsid w:val="007F2892"/>
    <w:rsid w:val="007F34EA"/>
    <w:rsid w:val="007F361C"/>
    <w:rsid w:val="007F3B75"/>
    <w:rsid w:val="007F3BC3"/>
    <w:rsid w:val="0080041A"/>
    <w:rsid w:val="00801A49"/>
    <w:rsid w:val="00802B7E"/>
    <w:rsid w:val="0080387A"/>
    <w:rsid w:val="00805038"/>
    <w:rsid w:val="00807613"/>
    <w:rsid w:val="008118E7"/>
    <w:rsid w:val="00816124"/>
    <w:rsid w:val="008170B5"/>
    <w:rsid w:val="00820E5E"/>
    <w:rsid w:val="00821F1C"/>
    <w:rsid w:val="008233DA"/>
    <w:rsid w:val="00823E8A"/>
    <w:rsid w:val="00824352"/>
    <w:rsid w:val="0082558F"/>
    <w:rsid w:val="0082572C"/>
    <w:rsid w:val="00825ED8"/>
    <w:rsid w:val="00826AE5"/>
    <w:rsid w:val="00831EA7"/>
    <w:rsid w:val="00832043"/>
    <w:rsid w:val="00832694"/>
    <w:rsid w:val="00832F81"/>
    <w:rsid w:val="008354B1"/>
    <w:rsid w:val="008356B6"/>
    <w:rsid w:val="00836BA7"/>
    <w:rsid w:val="00841714"/>
    <w:rsid w:val="00841729"/>
    <w:rsid w:val="0084428B"/>
    <w:rsid w:val="008443D2"/>
    <w:rsid w:val="00844B9B"/>
    <w:rsid w:val="0084536A"/>
    <w:rsid w:val="0084628A"/>
    <w:rsid w:val="008501C7"/>
    <w:rsid w:val="008503D3"/>
    <w:rsid w:val="00851527"/>
    <w:rsid w:val="00852163"/>
    <w:rsid w:val="0085220B"/>
    <w:rsid w:val="00852A31"/>
    <w:rsid w:val="0085358C"/>
    <w:rsid w:val="00853F0C"/>
    <w:rsid w:val="00854D93"/>
    <w:rsid w:val="008555A9"/>
    <w:rsid w:val="00855AB2"/>
    <w:rsid w:val="0086227A"/>
    <w:rsid w:val="00862548"/>
    <w:rsid w:val="00863196"/>
    <w:rsid w:val="00863B14"/>
    <w:rsid w:val="00863E1F"/>
    <w:rsid w:val="00864295"/>
    <w:rsid w:val="0086449E"/>
    <w:rsid w:val="00865C03"/>
    <w:rsid w:val="00866636"/>
    <w:rsid w:val="00867FE5"/>
    <w:rsid w:val="008701AC"/>
    <w:rsid w:val="00870515"/>
    <w:rsid w:val="008706CF"/>
    <w:rsid w:val="00870C23"/>
    <w:rsid w:val="0087103C"/>
    <w:rsid w:val="00872089"/>
    <w:rsid w:val="00874BA4"/>
    <w:rsid w:val="0087522F"/>
    <w:rsid w:val="00876B4F"/>
    <w:rsid w:val="008773BC"/>
    <w:rsid w:val="0088089A"/>
    <w:rsid w:val="0088124F"/>
    <w:rsid w:val="00882BA3"/>
    <w:rsid w:val="00883039"/>
    <w:rsid w:val="008845F1"/>
    <w:rsid w:val="0088490E"/>
    <w:rsid w:val="00886B54"/>
    <w:rsid w:val="008873F0"/>
    <w:rsid w:val="00887FB8"/>
    <w:rsid w:val="0089171C"/>
    <w:rsid w:val="00892FAB"/>
    <w:rsid w:val="00894390"/>
    <w:rsid w:val="00895930"/>
    <w:rsid w:val="0089621B"/>
    <w:rsid w:val="008A190D"/>
    <w:rsid w:val="008A2E5D"/>
    <w:rsid w:val="008A48F2"/>
    <w:rsid w:val="008A500D"/>
    <w:rsid w:val="008B02BC"/>
    <w:rsid w:val="008B1223"/>
    <w:rsid w:val="008B2214"/>
    <w:rsid w:val="008B28FC"/>
    <w:rsid w:val="008B2CA3"/>
    <w:rsid w:val="008B30E9"/>
    <w:rsid w:val="008B34BE"/>
    <w:rsid w:val="008B3EE7"/>
    <w:rsid w:val="008B6058"/>
    <w:rsid w:val="008B61D4"/>
    <w:rsid w:val="008C3A4D"/>
    <w:rsid w:val="008C50E9"/>
    <w:rsid w:val="008C57ED"/>
    <w:rsid w:val="008C7CA2"/>
    <w:rsid w:val="008D1037"/>
    <w:rsid w:val="008D1B5D"/>
    <w:rsid w:val="008D39C4"/>
    <w:rsid w:val="008D4371"/>
    <w:rsid w:val="008D5A39"/>
    <w:rsid w:val="008D69CA"/>
    <w:rsid w:val="008D7395"/>
    <w:rsid w:val="008D764B"/>
    <w:rsid w:val="008E1B3C"/>
    <w:rsid w:val="008E2336"/>
    <w:rsid w:val="008E4534"/>
    <w:rsid w:val="008E58C1"/>
    <w:rsid w:val="008E5EFA"/>
    <w:rsid w:val="008E6909"/>
    <w:rsid w:val="008F08AE"/>
    <w:rsid w:val="008F191A"/>
    <w:rsid w:val="008F316C"/>
    <w:rsid w:val="008F3914"/>
    <w:rsid w:val="008F49DE"/>
    <w:rsid w:val="008F4E4A"/>
    <w:rsid w:val="008F6337"/>
    <w:rsid w:val="00900408"/>
    <w:rsid w:val="00901BEB"/>
    <w:rsid w:val="00902A2C"/>
    <w:rsid w:val="00903648"/>
    <w:rsid w:val="009046CC"/>
    <w:rsid w:val="00905459"/>
    <w:rsid w:val="009065F4"/>
    <w:rsid w:val="00907DE9"/>
    <w:rsid w:val="00910347"/>
    <w:rsid w:val="009104E3"/>
    <w:rsid w:val="009104FA"/>
    <w:rsid w:val="00910693"/>
    <w:rsid w:val="00913FBA"/>
    <w:rsid w:val="00914DAF"/>
    <w:rsid w:val="00916ABC"/>
    <w:rsid w:val="0092135B"/>
    <w:rsid w:val="00923884"/>
    <w:rsid w:val="009238E3"/>
    <w:rsid w:val="009248FD"/>
    <w:rsid w:val="0092618A"/>
    <w:rsid w:val="0093063C"/>
    <w:rsid w:val="00931311"/>
    <w:rsid w:val="0093286E"/>
    <w:rsid w:val="0093413C"/>
    <w:rsid w:val="00934706"/>
    <w:rsid w:val="00934C72"/>
    <w:rsid w:val="00934E2A"/>
    <w:rsid w:val="009366E1"/>
    <w:rsid w:val="00936B00"/>
    <w:rsid w:val="00937D90"/>
    <w:rsid w:val="00937EA5"/>
    <w:rsid w:val="00941D9A"/>
    <w:rsid w:val="00941DE0"/>
    <w:rsid w:val="00942762"/>
    <w:rsid w:val="009438FF"/>
    <w:rsid w:val="00945733"/>
    <w:rsid w:val="00945D95"/>
    <w:rsid w:val="00946A5C"/>
    <w:rsid w:val="0095176F"/>
    <w:rsid w:val="009519D5"/>
    <w:rsid w:val="00952B12"/>
    <w:rsid w:val="00954162"/>
    <w:rsid w:val="00955AEC"/>
    <w:rsid w:val="0095790A"/>
    <w:rsid w:val="009600D8"/>
    <w:rsid w:val="00963750"/>
    <w:rsid w:val="009638C5"/>
    <w:rsid w:val="009654B4"/>
    <w:rsid w:val="00967804"/>
    <w:rsid w:val="00970A9C"/>
    <w:rsid w:val="00970E6D"/>
    <w:rsid w:val="009719B8"/>
    <w:rsid w:val="00972605"/>
    <w:rsid w:val="00976C2F"/>
    <w:rsid w:val="00977F70"/>
    <w:rsid w:val="00977FFC"/>
    <w:rsid w:val="00980246"/>
    <w:rsid w:val="0098154D"/>
    <w:rsid w:val="0098348A"/>
    <w:rsid w:val="00984FF2"/>
    <w:rsid w:val="009949D4"/>
    <w:rsid w:val="009A0738"/>
    <w:rsid w:val="009A07D7"/>
    <w:rsid w:val="009A19DB"/>
    <w:rsid w:val="009A2E7A"/>
    <w:rsid w:val="009A3239"/>
    <w:rsid w:val="009A3F93"/>
    <w:rsid w:val="009A4180"/>
    <w:rsid w:val="009A484E"/>
    <w:rsid w:val="009B018C"/>
    <w:rsid w:val="009B0329"/>
    <w:rsid w:val="009B4D06"/>
    <w:rsid w:val="009C5694"/>
    <w:rsid w:val="009C5AF1"/>
    <w:rsid w:val="009C65B7"/>
    <w:rsid w:val="009C68CF"/>
    <w:rsid w:val="009C701E"/>
    <w:rsid w:val="009D0E61"/>
    <w:rsid w:val="009D1627"/>
    <w:rsid w:val="009D4344"/>
    <w:rsid w:val="009D45BB"/>
    <w:rsid w:val="009D5849"/>
    <w:rsid w:val="009D73D8"/>
    <w:rsid w:val="009E2CE5"/>
    <w:rsid w:val="009E421A"/>
    <w:rsid w:val="009E5177"/>
    <w:rsid w:val="009F01A4"/>
    <w:rsid w:val="009F0327"/>
    <w:rsid w:val="009F1919"/>
    <w:rsid w:val="009F2241"/>
    <w:rsid w:val="009F252E"/>
    <w:rsid w:val="009F39DB"/>
    <w:rsid w:val="009F6607"/>
    <w:rsid w:val="009F7039"/>
    <w:rsid w:val="009F7BA9"/>
    <w:rsid w:val="00A00057"/>
    <w:rsid w:val="00A00692"/>
    <w:rsid w:val="00A01C02"/>
    <w:rsid w:val="00A024F2"/>
    <w:rsid w:val="00A049F0"/>
    <w:rsid w:val="00A04B31"/>
    <w:rsid w:val="00A0621C"/>
    <w:rsid w:val="00A07851"/>
    <w:rsid w:val="00A0791F"/>
    <w:rsid w:val="00A121DA"/>
    <w:rsid w:val="00A124B8"/>
    <w:rsid w:val="00A140C9"/>
    <w:rsid w:val="00A14552"/>
    <w:rsid w:val="00A14BDB"/>
    <w:rsid w:val="00A16B36"/>
    <w:rsid w:val="00A17DF0"/>
    <w:rsid w:val="00A17E0F"/>
    <w:rsid w:val="00A214CA"/>
    <w:rsid w:val="00A22462"/>
    <w:rsid w:val="00A2330C"/>
    <w:rsid w:val="00A24380"/>
    <w:rsid w:val="00A253C0"/>
    <w:rsid w:val="00A25A02"/>
    <w:rsid w:val="00A26E36"/>
    <w:rsid w:val="00A27051"/>
    <w:rsid w:val="00A2758D"/>
    <w:rsid w:val="00A27F60"/>
    <w:rsid w:val="00A307F7"/>
    <w:rsid w:val="00A3168E"/>
    <w:rsid w:val="00A31D83"/>
    <w:rsid w:val="00A31DB3"/>
    <w:rsid w:val="00A3224A"/>
    <w:rsid w:val="00A32F35"/>
    <w:rsid w:val="00A358EE"/>
    <w:rsid w:val="00A35B2B"/>
    <w:rsid w:val="00A35F14"/>
    <w:rsid w:val="00A4225F"/>
    <w:rsid w:val="00A42F91"/>
    <w:rsid w:val="00A43E8A"/>
    <w:rsid w:val="00A4405E"/>
    <w:rsid w:val="00A44804"/>
    <w:rsid w:val="00A45A30"/>
    <w:rsid w:val="00A52144"/>
    <w:rsid w:val="00A52B1A"/>
    <w:rsid w:val="00A56019"/>
    <w:rsid w:val="00A56179"/>
    <w:rsid w:val="00A56E77"/>
    <w:rsid w:val="00A575F4"/>
    <w:rsid w:val="00A57804"/>
    <w:rsid w:val="00A57C66"/>
    <w:rsid w:val="00A6033A"/>
    <w:rsid w:val="00A66225"/>
    <w:rsid w:val="00A66550"/>
    <w:rsid w:val="00A67058"/>
    <w:rsid w:val="00A6745E"/>
    <w:rsid w:val="00A67C84"/>
    <w:rsid w:val="00A73C92"/>
    <w:rsid w:val="00A743E7"/>
    <w:rsid w:val="00A74E4C"/>
    <w:rsid w:val="00A7550D"/>
    <w:rsid w:val="00A76ED1"/>
    <w:rsid w:val="00A772E9"/>
    <w:rsid w:val="00A7735D"/>
    <w:rsid w:val="00A802A9"/>
    <w:rsid w:val="00A81F62"/>
    <w:rsid w:val="00A82DA4"/>
    <w:rsid w:val="00A82F49"/>
    <w:rsid w:val="00A83896"/>
    <w:rsid w:val="00A83F27"/>
    <w:rsid w:val="00A8448F"/>
    <w:rsid w:val="00A848EB"/>
    <w:rsid w:val="00A858BD"/>
    <w:rsid w:val="00A85BF0"/>
    <w:rsid w:val="00A85FB4"/>
    <w:rsid w:val="00A90DE5"/>
    <w:rsid w:val="00A91288"/>
    <w:rsid w:val="00A924E5"/>
    <w:rsid w:val="00A92642"/>
    <w:rsid w:val="00A939B0"/>
    <w:rsid w:val="00A94FCB"/>
    <w:rsid w:val="00A95EAC"/>
    <w:rsid w:val="00A966C2"/>
    <w:rsid w:val="00A97710"/>
    <w:rsid w:val="00AA021E"/>
    <w:rsid w:val="00AA19D7"/>
    <w:rsid w:val="00AA1B0A"/>
    <w:rsid w:val="00AA1EBC"/>
    <w:rsid w:val="00AA364B"/>
    <w:rsid w:val="00AA379A"/>
    <w:rsid w:val="00AA7ECF"/>
    <w:rsid w:val="00AA7F4B"/>
    <w:rsid w:val="00AB0837"/>
    <w:rsid w:val="00AB24A8"/>
    <w:rsid w:val="00AB332F"/>
    <w:rsid w:val="00AB6A22"/>
    <w:rsid w:val="00AB6E64"/>
    <w:rsid w:val="00AB7188"/>
    <w:rsid w:val="00AB76AC"/>
    <w:rsid w:val="00AB77A5"/>
    <w:rsid w:val="00AC0BC4"/>
    <w:rsid w:val="00AC1B25"/>
    <w:rsid w:val="00AC1C1A"/>
    <w:rsid w:val="00AC3A41"/>
    <w:rsid w:val="00AC43EF"/>
    <w:rsid w:val="00AC4420"/>
    <w:rsid w:val="00AC4BE1"/>
    <w:rsid w:val="00AC5466"/>
    <w:rsid w:val="00AC5ADE"/>
    <w:rsid w:val="00AC5AE2"/>
    <w:rsid w:val="00AC7FBB"/>
    <w:rsid w:val="00AD22C2"/>
    <w:rsid w:val="00AD3286"/>
    <w:rsid w:val="00AD372C"/>
    <w:rsid w:val="00AD3F26"/>
    <w:rsid w:val="00AE0B6E"/>
    <w:rsid w:val="00AE4745"/>
    <w:rsid w:val="00AE4E7A"/>
    <w:rsid w:val="00AE6528"/>
    <w:rsid w:val="00AE74AF"/>
    <w:rsid w:val="00AE7B88"/>
    <w:rsid w:val="00AF01E8"/>
    <w:rsid w:val="00AF0A4D"/>
    <w:rsid w:val="00AF0C8D"/>
    <w:rsid w:val="00AF1258"/>
    <w:rsid w:val="00AF3744"/>
    <w:rsid w:val="00AF5553"/>
    <w:rsid w:val="00AF6732"/>
    <w:rsid w:val="00AF6E12"/>
    <w:rsid w:val="00B008D6"/>
    <w:rsid w:val="00B01E52"/>
    <w:rsid w:val="00B040E2"/>
    <w:rsid w:val="00B04B5D"/>
    <w:rsid w:val="00B062B3"/>
    <w:rsid w:val="00B06860"/>
    <w:rsid w:val="00B06F0F"/>
    <w:rsid w:val="00B07823"/>
    <w:rsid w:val="00B12267"/>
    <w:rsid w:val="00B12C8E"/>
    <w:rsid w:val="00B156C3"/>
    <w:rsid w:val="00B16B5B"/>
    <w:rsid w:val="00B16FAC"/>
    <w:rsid w:val="00B20055"/>
    <w:rsid w:val="00B20863"/>
    <w:rsid w:val="00B25339"/>
    <w:rsid w:val="00B25CB5"/>
    <w:rsid w:val="00B26B6E"/>
    <w:rsid w:val="00B27578"/>
    <w:rsid w:val="00B27930"/>
    <w:rsid w:val="00B27FD3"/>
    <w:rsid w:val="00B3133E"/>
    <w:rsid w:val="00B33590"/>
    <w:rsid w:val="00B354A9"/>
    <w:rsid w:val="00B3646B"/>
    <w:rsid w:val="00B37677"/>
    <w:rsid w:val="00B379C7"/>
    <w:rsid w:val="00B4036B"/>
    <w:rsid w:val="00B40547"/>
    <w:rsid w:val="00B405D7"/>
    <w:rsid w:val="00B44184"/>
    <w:rsid w:val="00B442A5"/>
    <w:rsid w:val="00B44505"/>
    <w:rsid w:val="00B446E2"/>
    <w:rsid w:val="00B461B3"/>
    <w:rsid w:val="00B5329C"/>
    <w:rsid w:val="00B5384F"/>
    <w:rsid w:val="00B544A5"/>
    <w:rsid w:val="00B550FC"/>
    <w:rsid w:val="00B575A6"/>
    <w:rsid w:val="00B57750"/>
    <w:rsid w:val="00B61D06"/>
    <w:rsid w:val="00B64AE2"/>
    <w:rsid w:val="00B70C27"/>
    <w:rsid w:val="00B7161D"/>
    <w:rsid w:val="00B731DD"/>
    <w:rsid w:val="00B73BF7"/>
    <w:rsid w:val="00B75369"/>
    <w:rsid w:val="00B76A02"/>
    <w:rsid w:val="00B80D16"/>
    <w:rsid w:val="00B8162A"/>
    <w:rsid w:val="00B821AB"/>
    <w:rsid w:val="00B83BAC"/>
    <w:rsid w:val="00B8434B"/>
    <w:rsid w:val="00B857EF"/>
    <w:rsid w:val="00B85871"/>
    <w:rsid w:val="00B868DF"/>
    <w:rsid w:val="00B910C3"/>
    <w:rsid w:val="00B91771"/>
    <w:rsid w:val="00B93310"/>
    <w:rsid w:val="00B936B8"/>
    <w:rsid w:val="00B96510"/>
    <w:rsid w:val="00B96A9C"/>
    <w:rsid w:val="00B97A75"/>
    <w:rsid w:val="00B97B96"/>
    <w:rsid w:val="00BA035A"/>
    <w:rsid w:val="00BA14E0"/>
    <w:rsid w:val="00BA1F58"/>
    <w:rsid w:val="00BA3345"/>
    <w:rsid w:val="00BA3458"/>
    <w:rsid w:val="00BA4053"/>
    <w:rsid w:val="00BA43D8"/>
    <w:rsid w:val="00BA5E35"/>
    <w:rsid w:val="00BA6B21"/>
    <w:rsid w:val="00BA72F5"/>
    <w:rsid w:val="00BB181D"/>
    <w:rsid w:val="00BB2523"/>
    <w:rsid w:val="00BB25D1"/>
    <w:rsid w:val="00BB3402"/>
    <w:rsid w:val="00BB3B21"/>
    <w:rsid w:val="00BB4AF5"/>
    <w:rsid w:val="00BB564B"/>
    <w:rsid w:val="00BB7191"/>
    <w:rsid w:val="00BB735B"/>
    <w:rsid w:val="00BB7D22"/>
    <w:rsid w:val="00BC1A1A"/>
    <w:rsid w:val="00BC1F18"/>
    <w:rsid w:val="00BC20F6"/>
    <w:rsid w:val="00BC2AA2"/>
    <w:rsid w:val="00BC3982"/>
    <w:rsid w:val="00BC4E2A"/>
    <w:rsid w:val="00BC53C2"/>
    <w:rsid w:val="00BC6554"/>
    <w:rsid w:val="00BD0281"/>
    <w:rsid w:val="00BD2E58"/>
    <w:rsid w:val="00BD2EA9"/>
    <w:rsid w:val="00BD3261"/>
    <w:rsid w:val="00BD3599"/>
    <w:rsid w:val="00BD3814"/>
    <w:rsid w:val="00BD49D3"/>
    <w:rsid w:val="00BD4B82"/>
    <w:rsid w:val="00BD559D"/>
    <w:rsid w:val="00BE1909"/>
    <w:rsid w:val="00BE2D23"/>
    <w:rsid w:val="00BE2FFD"/>
    <w:rsid w:val="00BE40D6"/>
    <w:rsid w:val="00BE739C"/>
    <w:rsid w:val="00BE7A65"/>
    <w:rsid w:val="00BF0115"/>
    <w:rsid w:val="00BF022F"/>
    <w:rsid w:val="00BF3278"/>
    <w:rsid w:val="00BF42E2"/>
    <w:rsid w:val="00BF4D3D"/>
    <w:rsid w:val="00BF5BF9"/>
    <w:rsid w:val="00BF68DE"/>
    <w:rsid w:val="00BF6BAB"/>
    <w:rsid w:val="00C007A5"/>
    <w:rsid w:val="00C009DB"/>
    <w:rsid w:val="00C0302E"/>
    <w:rsid w:val="00C03436"/>
    <w:rsid w:val="00C03F51"/>
    <w:rsid w:val="00C046A7"/>
    <w:rsid w:val="00C047EF"/>
    <w:rsid w:val="00C1364D"/>
    <w:rsid w:val="00C14B28"/>
    <w:rsid w:val="00C15501"/>
    <w:rsid w:val="00C1615F"/>
    <w:rsid w:val="00C16CE3"/>
    <w:rsid w:val="00C1720A"/>
    <w:rsid w:val="00C215D2"/>
    <w:rsid w:val="00C21899"/>
    <w:rsid w:val="00C21EEA"/>
    <w:rsid w:val="00C21F37"/>
    <w:rsid w:val="00C22AD0"/>
    <w:rsid w:val="00C24DC0"/>
    <w:rsid w:val="00C25CED"/>
    <w:rsid w:val="00C30CA7"/>
    <w:rsid w:val="00C3433E"/>
    <w:rsid w:val="00C3635F"/>
    <w:rsid w:val="00C37C68"/>
    <w:rsid w:val="00C418F9"/>
    <w:rsid w:val="00C420C8"/>
    <w:rsid w:val="00C43ADB"/>
    <w:rsid w:val="00C4403A"/>
    <w:rsid w:val="00C450F3"/>
    <w:rsid w:val="00C451A4"/>
    <w:rsid w:val="00C50545"/>
    <w:rsid w:val="00C5073B"/>
    <w:rsid w:val="00C54A61"/>
    <w:rsid w:val="00C54B6B"/>
    <w:rsid w:val="00C567D7"/>
    <w:rsid w:val="00C56F5C"/>
    <w:rsid w:val="00C57FA4"/>
    <w:rsid w:val="00C615CA"/>
    <w:rsid w:val="00C61AFE"/>
    <w:rsid w:val="00C61F6C"/>
    <w:rsid w:val="00C62BA4"/>
    <w:rsid w:val="00C62C14"/>
    <w:rsid w:val="00C64692"/>
    <w:rsid w:val="00C64CD1"/>
    <w:rsid w:val="00C6505E"/>
    <w:rsid w:val="00C669AF"/>
    <w:rsid w:val="00C71EF9"/>
    <w:rsid w:val="00C724BF"/>
    <w:rsid w:val="00C7304A"/>
    <w:rsid w:val="00C73241"/>
    <w:rsid w:val="00C73A56"/>
    <w:rsid w:val="00C7663B"/>
    <w:rsid w:val="00C80B2A"/>
    <w:rsid w:val="00C818D4"/>
    <w:rsid w:val="00C820FF"/>
    <w:rsid w:val="00C82498"/>
    <w:rsid w:val="00C8556A"/>
    <w:rsid w:val="00C91D78"/>
    <w:rsid w:val="00C935DA"/>
    <w:rsid w:val="00C93726"/>
    <w:rsid w:val="00C9514C"/>
    <w:rsid w:val="00C97654"/>
    <w:rsid w:val="00CA08ED"/>
    <w:rsid w:val="00CA14F8"/>
    <w:rsid w:val="00CA2F4F"/>
    <w:rsid w:val="00CA3B9B"/>
    <w:rsid w:val="00CA76B8"/>
    <w:rsid w:val="00CA7A9A"/>
    <w:rsid w:val="00CB1212"/>
    <w:rsid w:val="00CB1444"/>
    <w:rsid w:val="00CB6F44"/>
    <w:rsid w:val="00CC4D55"/>
    <w:rsid w:val="00CC649A"/>
    <w:rsid w:val="00CC71D1"/>
    <w:rsid w:val="00CD0EDD"/>
    <w:rsid w:val="00CD2A37"/>
    <w:rsid w:val="00CD407C"/>
    <w:rsid w:val="00CD60F7"/>
    <w:rsid w:val="00CD6AEE"/>
    <w:rsid w:val="00CD6E0E"/>
    <w:rsid w:val="00CE121C"/>
    <w:rsid w:val="00CE172B"/>
    <w:rsid w:val="00CE17D1"/>
    <w:rsid w:val="00CE25B6"/>
    <w:rsid w:val="00CE4B21"/>
    <w:rsid w:val="00CE5FFC"/>
    <w:rsid w:val="00CE6306"/>
    <w:rsid w:val="00CE6921"/>
    <w:rsid w:val="00CE70E9"/>
    <w:rsid w:val="00CE7FF4"/>
    <w:rsid w:val="00CF01DC"/>
    <w:rsid w:val="00CF1A64"/>
    <w:rsid w:val="00CF3AB5"/>
    <w:rsid w:val="00D00597"/>
    <w:rsid w:val="00D01348"/>
    <w:rsid w:val="00D026B8"/>
    <w:rsid w:val="00D03688"/>
    <w:rsid w:val="00D05C97"/>
    <w:rsid w:val="00D074ED"/>
    <w:rsid w:val="00D07E49"/>
    <w:rsid w:val="00D106CE"/>
    <w:rsid w:val="00D11B7C"/>
    <w:rsid w:val="00D11C4D"/>
    <w:rsid w:val="00D123AF"/>
    <w:rsid w:val="00D128B6"/>
    <w:rsid w:val="00D161FF"/>
    <w:rsid w:val="00D210EC"/>
    <w:rsid w:val="00D23668"/>
    <w:rsid w:val="00D23779"/>
    <w:rsid w:val="00D23F54"/>
    <w:rsid w:val="00D262E1"/>
    <w:rsid w:val="00D32B6E"/>
    <w:rsid w:val="00D335D6"/>
    <w:rsid w:val="00D33D3D"/>
    <w:rsid w:val="00D3508D"/>
    <w:rsid w:val="00D355A7"/>
    <w:rsid w:val="00D36157"/>
    <w:rsid w:val="00D369A8"/>
    <w:rsid w:val="00D37BB3"/>
    <w:rsid w:val="00D41976"/>
    <w:rsid w:val="00D44933"/>
    <w:rsid w:val="00D4646C"/>
    <w:rsid w:val="00D477B7"/>
    <w:rsid w:val="00D5067A"/>
    <w:rsid w:val="00D50A0C"/>
    <w:rsid w:val="00D51241"/>
    <w:rsid w:val="00D528B1"/>
    <w:rsid w:val="00D52916"/>
    <w:rsid w:val="00D53494"/>
    <w:rsid w:val="00D535E1"/>
    <w:rsid w:val="00D55001"/>
    <w:rsid w:val="00D55060"/>
    <w:rsid w:val="00D6215A"/>
    <w:rsid w:val="00D62B8C"/>
    <w:rsid w:val="00D635E5"/>
    <w:rsid w:val="00D658A2"/>
    <w:rsid w:val="00D65B58"/>
    <w:rsid w:val="00D67005"/>
    <w:rsid w:val="00D672C6"/>
    <w:rsid w:val="00D70EA7"/>
    <w:rsid w:val="00D7186E"/>
    <w:rsid w:val="00D71F01"/>
    <w:rsid w:val="00D742ED"/>
    <w:rsid w:val="00D74D64"/>
    <w:rsid w:val="00D755DD"/>
    <w:rsid w:val="00D77347"/>
    <w:rsid w:val="00D802E7"/>
    <w:rsid w:val="00D83F3A"/>
    <w:rsid w:val="00D85F70"/>
    <w:rsid w:val="00D87DC7"/>
    <w:rsid w:val="00D91F13"/>
    <w:rsid w:val="00D9215E"/>
    <w:rsid w:val="00D932E1"/>
    <w:rsid w:val="00D93A51"/>
    <w:rsid w:val="00D94C7D"/>
    <w:rsid w:val="00D97551"/>
    <w:rsid w:val="00D9764F"/>
    <w:rsid w:val="00DA0701"/>
    <w:rsid w:val="00DA0B2E"/>
    <w:rsid w:val="00DA2953"/>
    <w:rsid w:val="00DA5C61"/>
    <w:rsid w:val="00DA61FB"/>
    <w:rsid w:val="00DA7B66"/>
    <w:rsid w:val="00DB04C5"/>
    <w:rsid w:val="00DB0B91"/>
    <w:rsid w:val="00DB1423"/>
    <w:rsid w:val="00DB47B3"/>
    <w:rsid w:val="00DB6741"/>
    <w:rsid w:val="00DB7367"/>
    <w:rsid w:val="00DC0F74"/>
    <w:rsid w:val="00DC286C"/>
    <w:rsid w:val="00DC4A09"/>
    <w:rsid w:val="00DC500B"/>
    <w:rsid w:val="00DC79BB"/>
    <w:rsid w:val="00DD0664"/>
    <w:rsid w:val="00DD2616"/>
    <w:rsid w:val="00DD3C4B"/>
    <w:rsid w:val="00DD59A3"/>
    <w:rsid w:val="00DD6257"/>
    <w:rsid w:val="00DD75A0"/>
    <w:rsid w:val="00DE246A"/>
    <w:rsid w:val="00DE2A45"/>
    <w:rsid w:val="00DE5988"/>
    <w:rsid w:val="00DE6686"/>
    <w:rsid w:val="00DF0A0F"/>
    <w:rsid w:val="00DF2F73"/>
    <w:rsid w:val="00DF535E"/>
    <w:rsid w:val="00DF576E"/>
    <w:rsid w:val="00DF613E"/>
    <w:rsid w:val="00DF6E8F"/>
    <w:rsid w:val="00DF71D7"/>
    <w:rsid w:val="00E007D4"/>
    <w:rsid w:val="00E01AD1"/>
    <w:rsid w:val="00E01F51"/>
    <w:rsid w:val="00E0476D"/>
    <w:rsid w:val="00E050C4"/>
    <w:rsid w:val="00E05E28"/>
    <w:rsid w:val="00E07214"/>
    <w:rsid w:val="00E0773F"/>
    <w:rsid w:val="00E07D59"/>
    <w:rsid w:val="00E10A93"/>
    <w:rsid w:val="00E10F19"/>
    <w:rsid w:val="00E17E48"/>
    <w:rsid w:val="00E202DA"/>
    <w:rsid w:val="00E20585"/>
    <w:rsid w:val="00E206D5"/>
    <w:rsid w:val="00E225CC"/>
    <w:rsid w:val="00E22898"/>
    <w:rsid w:val="00E25B86"/>
    <w:rsid w:val="00E261DF"/>
    <w:rsid w:val="00E27524"/>
    <w:rsid w:val="00E30308"/>
    <w:rsid w:val="00E32675"/>
    <w:rsid w:val="00E3435A"/>
    <w:rsid w:val="00E34704"/>
    <w:rsid w:val="00E34D58"/>
    <w:rsid w:val="00E357FA"/>
    <w:rsid w:val="00E364E1"/>
    <w:rsid w:val="00E36758"/>
    <w:rsid w:val="00E371FB"/>
    <w:rsid w:val="00E37311"/>
    <w:rsid w:val="00E41AD7"/>
    <w:rsid w:val="00E4666D"/>
    <w:rsid w:val="00E46C5B"/>
    <w:rsid w:val="00E47B20"/>
    <w:rsid w:val="00E47BA0"/>
    <w:rsid w:val="00E51B36"/>
    <w:rsid w:val="00E52366"/>
    <w:rsid w:val="00E53101"/>
    <w:rsid w:val="00E53138"/>
    <w:rsid w:val="00E539BA"/>
    <w:rsid w:val="00E53C96"/>
    <w:rsid w:val="00E546A3"/>
    <w:rsid w:val="00E549A6"/>
    <w:rsid w:val="00E57550"/>
    <w:rsid w:val="00E60663"/>
    <w:rsid w:val="00E60737"/>
    <w:rsid w:val="00E61A3A"/>
    <w:rsid w:val="00E63E4F"/>
    <w:rsid w:val="00E64C17"/>
    <w:rsid w:val="00E6550A"/>
    <w:rsid w:val="00E65A7D"/>
    <w:rsid w:val="00E6785A"/>
    <w:rsid w:val="00E70486"/>
    <w:rsid w:val="00E71F42"/>
    <w:rsid w:val="00E72ECA"/>
    <w:rsid w:val="00E752AB"/>
    <w:rsid w:val="00E77510"/>
    <w:rsid w:val="00E80E05"/>
    <w:rsid w:val="00E81568"/>
    <w:rsid w:val="00E8188E"/>
    <w:rsid w:val="00E82EEE"/>
    <w:rsid w:val="00E83165"/>
    <w:rsid w:val="00E85E48"/>
    <w:rsid w:val="00E8637C"/>
    <w:rsid w:val="00E865F9"/>
    <w:rsid w:val="00E86C69"/>
    <w:rsid w:val="00E91F38"/>
    <w:rsid w:val="00E931A9"/>
    <w:rsid w:val="00E934A3"/>
    <w:rsid w:val="00E93BBD"/>
    <w:rsid w:val="00E9416C"/>
    <w:rsid w:val="00E941EF"/>
    <w:rsid w:val="00E95A6F"/>
    <w:rsid w:val="00E96598"/>
    <w:rsid w:val="00E977B9"/>
    <w:rsid w:val="00EA0120"/>
    <w:rsid w:val="00EA135C"/>
    <w:rsid w:val="00EA1C3A"/>
    <w:rsid w:val="00EA23DC"/>
    <w:rsid w:val="00EA25A5"/>
    <w:rsid w:val="00EA4F78"/>
    <w:rsid w:val="00EB11D1"/>
    <w:rsid w:val="00EB1385"/>
    <w:rsid w:val="00EB1936"/>
    <w:rsid w:val="00EB1C1B"/>
    <w:rsid w:val="00EB5E40"/>
    <w:rsid w:val="00EB617A"/>
    <w:rsid w:val="00EB6F3D"/>
    <w:rsid w:val="00EC0094"/>
    <w:rsid w:val="00EC10CB"/>
    <w:rsid w:val="00EC32FC"/>
    <w:rsid w:val="00EC35F3"/>
    <w:rsid w:val="00EC45F6"/>
    <w:rsid w:val="00EC59C3"/>
    <w:rsid w:val="00EC66B7"/>
    <w:rsid w:val="00EC7AC9"/>
    <w:rsid w:val="00ED110D"/>
    <w:rsid w:val="00ED2244"/>
    <w:rsid w:val="00ED358F"/>
    <w:rsid w:val="00ED42B3"/>
    <w:rsid w:val="00ED4615"/>
    <w:rsid w:val="00ED52FC"/>
    <w:rsid w:val="00ED57E3"/>
    <w:rsid w:val="00EE0B21"/>
    <w:rsid w:val="00EE14F2"/>
    <w:rsid w:val="00EE5E2E"/>
    <w:rsid w:val="00EE69FE"/>
    <w:rsid w:val="00EE77CF"/>
    <w:rsid w:val="00EF1032"/>
    <w:rsid w:val="00EF4254"/>
    <w:rsid w:val="00EF4376"/>
    <w:rsid w:val="00EF74BC"/>
    <w:rsid w:val="00F00108"/>
    <w:rsid w:val="00F02F31"/>
    <w:rsid w:val="00F03DC0"/>
    <w:rsid w:val="00F075C2"/>
    <w:rsid w:val="00F077AE"/>
    <w:rsid w:val="00F10221"/>
    <w:rsid w:val="00F13EF3"/>
    <w:rsid w:val="00F14687"/>
    <w:rsid w:val="00F16A33"/>
    <w:rsid w:val="00F20ABF"/>
    <w:rsid w:val="00F22445"/>
    <w:rsid w:val="00F23A9A"/>
    <w:rsid w:val="00F260AB"/>
    <w:rsid w:val="00F26798"/>
    <w:rsid w:val="00F26EB2"/>
    <w:rsid w:val="00F27280"/>
    <w:rsid w:val="00F27B43"/>
    <w:rsid w:val="00F30771"/>
    <w:rsid w:val="00F323BC"/>
    <w:rsid w:val="00F3270E"/>
    <w:rsid w:val="00F33228"/>
    <w:rsid w:val="00F33259"/>
    <w:rsid w:val="00F33847"/>
    <w:rsid w:val="00F379D6"/>
    <w:rsid w:val="00F42899"/>
    <w:rsid w:val="00F4390E"/>
    <w:rsid w:val="00F4461D"/>
    <w:rsid w:val="00F467D6"/>
    <w:rsid w:val="00F472D6"/>
    <w:rsid w:val="00F47670"/>
    <w:rsid w:val="00F52C1C"/>
    <w:rsid w:val="00F547CF"/>
    <w:rsid w:val="00F54DA3"/>
    <w:rsid w:val="00F5506B"/>
    <w:rsid w:val="00F56435"/>
    <w:rsid w:val="00F617F9"/>
    <w:rsid w:val="00F635C0"/>
    <w:rsid w:val="00F63A6D"/>
    <w:rsid w:val="00F63ED1"/>
    <w:rsid w:val="00F651BB"/>
    <w:rsid w:val="00F66B50"/>
    <w:rsid w:val="00F677B6"/>
    <w:rsid w:val="00F70A38"/>
    <w:rsid w:val="00F726BB"/>
    <w:rsid w:val="00F727D5"/>
    <w:rsid w:val="00F7286A"/>
    <w:rsid w:val="00F72E0C"/>
    <w:rsid w:val="00F75429"/>
    <w:rsid w:val="00F763B4"/>
    <w:rsid w:val="00F773ED"/>
    <w:rsid w:val="00F77926"/>
    <w:rsid w:val="00F82BC9"/>
    <w:rsid w:val="00F83E53"/>
    <w:rsid w:val="00F83F3F"/>
    <w:rsid w:val="00F84D52"/>
    <w:rsid w:val="00F8663B"/>
    <w:rsid w:val="00F86EE5"/>
    <w:rsid w:val="00F87CF7"/>
    <w:rsid w:val="00F90494"/>
    <w:rsid w:val="00F916C1"/>
    <w:rsid w:val="00F91A9C"/>
    <w:rsid w:val="00F927F0"/>
    <w:rsid w:val="00F93973"/>
    <w:rsid w:val="00F94950"/>
    <w:rsid w:val="00F968B6"/>
    <w:rsid w:val="00FA01C0"/>
    <w:rsid w:val="00FA07AA"/>
    <w:rsid w:val="00FA0FA8"/>
    <w:rsid w:val="00FA2CCD"/>
    <w:rsid w:val="00FA5150"/>
    <w:rsid w:val="00FA593A"/>
    <w:rsid w:val="00FA7C86"/>
    <w:rsid w:val="00FB0A17"/>
    <w:rsid w:val="00FB1E18"/>
    <w:rsid w:val="00FB2FE8"/>
    <w:rsid w:val="00FB3873"/>
    <w:rsid w:val="00FB3B5C"/>
    <w:rsid w:val="00FB4454"/>
    <w:rsid w:val="00FB4D6E"/>
    <w:rsid w:val="00FB4D6F"/>
    <w:rsid w:val="00FB4E7C"/>
    <w:rsid w:val="00FB4ED9"/>
    <w:rsid w:val="00FB5E12"/>
    <w:rsid w:val="00FB6A8F"/>
    <w:rsid w:val="00FC05AC"/>
    <w:rsid w:val="00FC1202"/>
    <w:rsid w:val="00FC1424"/>
    <w:rsid w:val="00FC29EE"/>
    <w:rsid w:val="00FC2F55"/>
    <w:rsid w:val="00FC4B44"/>
    <w:rsid w:val="00FC5FD7"/>
    <w:rsid w:val="00FC60AD"/>
    <w:rsid w:val="00FC6A56"/>
    <w:rsid w:val="00FC6B19"/>
    <w:rsid w:val="00FC78F1"/>
    <w:rsid w:val="00FC7A0F"/>
    <w:rsid w:val="00FC7A98"/>
    <w:rsid w:val="00FD1590"/>
    <w:rsid w:val="00FD1636"/>
    <w:rsid w:val="00FD2E38"/>
    <w:rsid w:val="00FD4AC9"/>
    <w:rsid w:val="00FD51BD"/>
    <w:rsid w:val="00FD7F49"/>
    <w:rsid w:val="00FE0FEB"/>
    <w:rsid w:val="00FE1968"/>
    <w:rsid w:val="00FE20E6"/>
    <w:rsid w:val="00FE298D"/>
    <w:rsid w:val="00FE46D2"/>
    <w:rsid w:val="00FE7FC3"/>
    <w:rsid w:val="00FF0D18"/>
    <w:rsid w:val="00FF1FE3"/>
    <w:rsid w:val="00FF48CC"/>
    <w:rsid w:val="00FF5275"/>
    <w:rsid w:val="00FF52B6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1EFAE"/>
  <w15:chartTrackingRefBased/>
  <w15:docId w15:val="{C5659DF4-20E2-44CF-972F-A8E9152C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u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841714"/>
  </w:style>
  <w:style w:type="character" w:styleId="Emphasis">
    <w:name w:val="Emphasis"/>
    <w:basedOn w:val="DefaultParagraphFont"/>
    <w:uiPriority w:val="20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07D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4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63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suregifts.com/" TargetMode="Externa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cervitech.com.ng/" TargetMode="Externa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business.suregifts.com.ng/" TargetMode="External"/><Relationship Id="rId28" Type="http://schemas.openxmlformats.org/officeDocument/2006/relationships/header" Target="header8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settl.me/" TargetMode="Externa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suregifts.co.ke/" TargetMode="External"/><Relationship Id="rId27" Type="http://schemas.openxmlformats.org/officeDocument/2006/relationships/footer" Target="footer7.xml"/><Relationship Id="rId30" Type="http://schemas.openxmlformats.org/officeDocument/2006/relationships/hyperlink" Target="https://sureremit.co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ogunderomicheal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31F2-1223-4969-8094-EE4921D1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C:\Users\Dipo Awojide\AppData\Roaming\Microsoft\Templates\Creative resume, designed by MOO(2).dotx</Template>
  <TotalTime>36</TotalTime>
  <Pages>2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 Awojide</dc:creator>
  <cp:keywords/>
  <dc:description/>
  <cp:lastModifiedBy>Micheal Ogundero</cp:lastModifiedBy>
  <cp:revision>21</cp:revision>
  <cp:lastPrinted>2020-07-12T15:21:00Z</cp:lastPrinted>
  <dcterms:created xsi:type="dcterms:W3CDTF">2022-03-14T08:55:00Z</dcterms:created>
  <dcterms:modified xsi:type="dcterms:W3CDTF">2022-03-14T16:57:00Z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2015_ms_pID_725343">
    <vt:lpwstr>(2)JkVpNhZFREC8+hPeA6NSx0qkNvMs8Zg0RGp91KNHrpurvmLhLeCuWZhtO2HGfgaE1WXAtlh+
SEOWh97/+7uRJzHMIKy0reMniC7FDaEjxmtriooK6ylFA5jhVgy/XeGqaye/pQjOy5FPT2q8
w1eh350hnr686RkBaL/Nzne5+eNF7xpHPshZr1bxOiYLpKbrLCXY2NAgthxLTaDAMyaf+z8G
XSc8p83BHMwiQmAEtF</vt:lpwstr>
  </property>
  <property fmtid="{D5CDD505-2E9C-101B-9397-08002B2CF9AE}" pid="4" name="_2015_ms_pID_7253431">
    <vt:lpwstr>cEGOXCwgOAxvrDPtolkqZtSqAFC2aATf/vlUVSi2UAq1R3FRxk4qak
LnIU7VLfOHvGUUlCXqCRrwRvqLwM2hmpr60UREKWlV14RewQ/hf1bANlhlUi8W8r3uMnWhV9
i2ZYAQe+HVf+tg68F6E92a1/rMOlwGI8I/zia9mq4WBveQK+SEmQvOsHj0Ooun2QExNxDH7/
39soV6M0+jB8r6xg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</Properties>
</file>